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3A" w:rsidRDefault="004E31E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19B7CCF" id="Forma Automática 622" o:spid="_x0000_s1026" style="position:absolute;margin-left:0;margin-top:0;width:561.35pt;height:742.95pt;z-index:2516561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6042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6443A" w:rsidRDefault="0036443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6042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6443A" w:rsidRPr="00F110B1" w:rsidRDefault="004E31E7" w:rsidP="00F110B1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i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2DE099566FE4F18A2EA77D5FF0B5FB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F110B1" w:rsidRPr="00F110B1">
                                            <w:rPr>
                                              <w:rFonts w:asciiTheme="majorHAnsi" w:eastAsiaTheme="majorEastAsia" w:hAnsiTheme="majorHAnsi" w:cstheme="majorBidi"/>
                                              <w:i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Space</w:t>
                                          </w:r>
                                          <w:proofErr w:type="spellEnd"/>
                                          <w:r w:rsidR="00F110B1" w:rsidRPr="00F110B1">
                                            <w:rPr>
                                              <w:rFonts w:asciiTheme="majorHAnsi" w:eastAsiaTheme="majorEastAsia" w:hAnsiTheme="majorHAnsi" w:cstheme="majorBidi"/>
                                              <w:i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F110B1" w:rsidRPr="00F110B1">
                                            <w:rPr>
                                              <w:rFonts w:asciiTheme="majorHAnsi" w:eastAsiaTheme="majorEastAsia" w:hAnsiTheme="majorHAnsi" w:cstheme="majorBidi"/>
                                              <w:i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Invaders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6042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6443A" w:rsidRDefault="0036443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6042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6443A" w:rsidRDefault="004E31E7" w:rsidP="00F110B1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2C593AE6AD14AEDB1EA76BF3075530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110B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Laboratório de Computadores - 2015/2016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6443A" w:rsidRDefault="0036443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6" style="position:absolute;margin-left:0;margin-top:0;width:561.1pt;height:173.7pt;z-index:25165516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6042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6443A" w:rsidRDefault="0036443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6042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6443A" w:rsidRPr="00F110B1" w:rsidRDefault="004E31E7" w:rsidP="00F110B1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2DE099566FE4F18A2EA77D5FF0B5FB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110B1" w:rsidRPr="00F110B1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Space</w:t>
                                    </w:r>
                                    <w:proofErr w:type="spellEnd"/>
                                    <w:r w:rsidR="00F110B1" w:rsidRPr="00F110B1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110B1" w:rsidRPr="00F110B1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Invaders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66042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6443A" w:rsidRDefault="0036443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6042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6443A" w:rsidRDefault="004E31E7" w:rsidP="00F110B1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2C593AE6AD14AEDB1EA76BF3075530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10B1">
                                      <w:rPr>
                                        <w:sz w:val="36"/>
                                        <w:szCs w:val="36"/>
                                      </w:rPr>
                                      <w:t>Laboratório de Computadores - 2015/2016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6443A" w:rsidRDefault="0036443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6443A" w:rsidRPr="00F110B1" w:rsidRDefault="00F110B1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sz w:val="24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110B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24"/>
                                      </w:rPr>
                                      <w:t>LCOM1516-T6G12</w:t>
                                    </w:r>
                                  </w:sdtContent>
                                </w:sdt>
                              </w:p>
                              <w:p w:rsidR="0036443A" w:rsidRPr="00F110B1" w:rsidRDefault="0036443A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24"/>
                                  </w:rPr>
                                </w:pPr>
                              </w:p>
                              <w:p w:rsidR="00F110B1" w:rsidRPr="00F110B1" w:rsidRDefault="00F110B1" w:rsidP="00F110B1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F110B1">
                                  <w:rPr>
                                    <w:sz w:val="24"/>
                                  </w:rPr>
                                  <w:t xml:space="preserve">Bernardo Ferreira dos Santos </w:t>
                                </w:r>
                                <w:proofErr w:type="spellStart"/>
                                <w:r w:rsidRPr="00F110B1">
                                  <w:rPr>
                                    <w:sz w:val="24"/>
                                  </w:rPr>
                                  <w:t>Aroso</w:t>
                                </w:r>
                                <w:proofErr w:type="spellEnd"/>
                                <w:r w:rsidRPr="00F110B1">
                                  <w:rPr>
                                    <w:sz w:val="24"/>
                                  </w:rPr>
                                  <w:t xml:space="preserve"> Belchior – up201405381</w:t>
                                </w:r>
                              </w:p>
                              <w:p w:rsidR="00F110B1" w:rsidRPr="00F110B1" w:rsidRDefault="00F110B1" w:rsidP="00F110B1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F110B1">
                                  <w:rPr>
                                    <w:sz w:val="24"/>
                                  </w:rPr>
                                  <w:t>Edgar de Lemos Passos – up201404131</w:t>
                                </w:r>
                              </w:p>
                              <w:p w:rsidR="00F110B1" w:rsidRDefault="00F110B1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6443A" w:rsidRDefault="004E31E7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4T00:00:00Z"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110B1">
                                      <w:t xml:space="preserve">4 </w:t>
                                    </w:r>
                                    <w:proofErr w:type="gramStart"/>
                                    <w:r w:rsidR="00F110B1">
                                      <w:t>de</w:t>
                                    </w:r>
                                    <w:proofErr w:type="gramEnd"/>
                                    <w:r w:rsidR="00F110B1">
                                      <w:t xml:space="preserve"> janeiro de 2016</w:t>
                                    </w:r>
                                  </w:sdtContent>
                                </w:sdt>
                              </w:p>
                              <w:p w:rsidR="0036443A" w:rsidRDefault="0036443A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7" style="position:absolute;margin-left:0;margin-top:0;width:468pt;height:94pt;z-index:25165414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36443A" w:rsidRPr="00F110B1" w:rsidRDefault="00F110B1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24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F110B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24"/>
                                </w:rPr>
                                <w:t>LCOM1516-T6G12</w:t>
                              </w:r>
                            </w:sdtContent>
                          </w:sdt>
                        </w:p>
                        <w:p w:rsidR="0036443A" w:rsidRPr="00F110B1" w:rsidRDefault="0036443A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24"/>
                            </w:rPr>
                          </w:pPr>
                        </w:p>
                        <w:p w:rsidR="00F110B1" w:rsidRPr="00F110B1" w:rsidRDefault="00F110B1" w:rsidP="00F110B1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F110B1">
                            <w:rPr>
                              <w:sz w:val="24"/>
                            </w:rPr>
                            <w:t xml:space="preserve">Bernardo Ferreira dos Santos </w:t>
                          </w:r>
                          <w:proofErr w:type="spellStart"/>
                          <w:r w:rsidRPr="00F110B1">
                            <w:rPr>
                              <w:sz w:val="24"/>
                            </w:rPr>
                            <w:t>Aroso</w:t>
                          </w:r>
                          <w:proofErr w:type="spellEnd"/>
                          <w:r w:rsidRPr="00F110B1">
                            <w:rPr>
                              <w:sz w:val="24"/>
                            </w:rPr>
                            <w:t xml:space="preserve"> Belchior – up201405381</w:t>
                          </w:r>
                        </w:p>
                        <w:p w:rsidR="00F110B1" w:rsidRPr="00F110B1" w:rsidRDefault="00F110B1" w:rsidP="00F110B1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F110B1">
                            <w:rPr>
                              <w:sz w:val="24"/>
                            </w:rPr>
                            <w:t>Edgar de Lemos Passos – up201404131</w:t>
                          </w:r>
                        </w:p>
                        <w:p w:rsidR="00F110B1" w:rsidRDefault="00F110B1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6443A" w:rsidRDefault="004E31E7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4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110B1">
                                <w:t xml:space="preserve">4 </w:t>
                              </w:r>
                              <w:proofErr w:type="gramStart"/>
                              <w:r w:rsidR="00F110B1">
                                <w:t>de</w:t>
                              </w:r>
                              <w:proofErr w:type="gramEnd"/>
                              <w:r w:rsidR="00F110B1">
                                <w:t xml:space="preserve"> janeiro de 2016</w:t>
                              </w:r>
                            </w:sdtContent>
                          </w:sdt>
                        </w:p>
                        <w:p w:rsidR="0036443A" w:rsidRDefault="0036443A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36443A" w:rsidRDefault="004E31E7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A3A4A6A1AC74F40A2A0241B5196837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F110B1">
            <w:rPr>
              <w:smallCaps w:val="0"/>
            </w:rPr>
            <w:t>Space</w:t>
          </w:r>
          <w:proofErr w:type="spellEnd"/>
          <w:r w:rsidR="00F110B1">
            <w:rPr>
              <w:smallCaps w:val="0"/>
            </w:rPr>
            <w:t xml:space="preserve"> </w:t>
          </w:r>
          <w:proofErr w:type="spellStart"/>
          <w:r w:rsidR="00F110B1">
            <w:rPr>
              <w:smallCaps w:val="0"/>
            </w:rPr>
            <w:t>Invaders</w:t>
          </w:r>
          <w:proofErr w:type="spellEnd"/>
        </w:sdtContent>
      </w:sdt>
    </w:p>
    <w:p w:rsidR="007C5FF8" w:rsidRDefault="004E31E7" w:rsidP="007C5FF8">
      <w:pPr>
        <w:pStyle w:val="Subttulo"/>
      </w:pPr>
      <w:sdt>
        <w:sdtPr>
          <w:alias w:val="Subtítulo"/>
          <w:tag w:val="Subtítulo"/>
          <w:id w:val="11808339"/>
          <w:placeholder>
            <w:docPart w:val="6924F803B0A04200A3F6C3267910F12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110B1">
            <w:t>Laboratório de Computadores - 2015/2016</w:t>
          </w:r>
        </w:sdtContent>
      </w:sdt>
    </w:p>
    <w:bookmarkStart w:id="0" w:name="_GoBack" w:displacedByCustomXml="next"/>
    <w:sdt>
      <w:sdtPr>
        <w:id w:val="-1868280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000000" w:themeColor="text1"/>
          <w:sz w:val="22"/>
          <w:szCs w:val="20"/>
        </w:rPr>
      </w:sdtEndPr>
      <w:sdtContent>
        <w:p w:rsidR="007C5FF8" w:rsidRDefault="007C5FF8">
          <w:pPr>
            <w:pStyle w:val="Cabealhodondice"/>
          </w:pPr>
          <w:r>
            <w:t>Conteúdo</w:t>
          </w:r>
        </w:p>
        <w:p w:rsidR="009102A4" w:rsidRDefault="007C5FF8">
          <w:pPr>
            <w:pStyle w:val="ndice1"/>
            <w:tabs>
              <w:tab w:val="left" w:pos="446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6969" w:history="1">
            <w:r w:rsidR="009102A4" w:rsidRPr="00D022CE">
              <w:rPr>
                <w:rStyle w:val="Hiperligao"/>
                <w:noProof/>
              </w:rPr>
              <w:t>1.</w:t>
            </w:r>
            <w:r w:rsidR="009102A4"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="009102A4" w:rsidRPr="00D022CE">
              <w:rPr>
                <w:rStyle w:val="Hiperligao"/>
                <w:noProof/>
              </w:rPr>
              <w:t>Instruções de utilização</w:t>
            </w:r>
            <w:r w:rsidR="009102A4">
              <w:rPr>
                <w:noProof/>
                <w:webHidden/>
              </w:rPr>
              <w:tab/>
            </w:r>
            <w:r w:rsidR="009102A4">
              <w:rPr>
                <w:noProof/>
                <w:webHidden/>
              </w:rPr>
              <w:fldChar w:fldCharType="begin"/>
            </w:r>
            <w:r w:rsidR="009102A4">
              <w:rPr>
                <w:noProof/>
                <w:webHidden/>
              </w:rPr>
              <w:instrText xml:space="preserve"> PAGEREF _Toc439666969 \h </w:instrText>
            </w:r>
            <w:r w:rsidR="009102A4">
              <w:rPr>
                <w:noProof/>
                <w:webHidden/>
              </w:rPr>
            </w:r>
            <w:r w:rsidR="009102A4">
              <w:rPr>
                <w:noProof/>
                <w:webHidden/>
              </w:rPr>
              <w:fldChar w:fldCharType="separate"/>
            </w:r>
            <w:r w:rsidR="009102A4">
              <w:rPr>
                <w:noProof/>
                <w:webHidden/>
              </w:rPr>
              <w:t>3</w:t>
            </w:r>
            <w:r w:rsidR="009102A4"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0" w:history="1">
            <w:r w:rsidRPr="00D022CE">
              <w:rPr>
                <w:rStyle w:val="Hiperligao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1" w:history="1">
            <w:r w:rsidRPr="00D022CE">
              <w:rPr>
                <w:rStyle w:val="Hiperligao"/>
                <w:i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2" w:history="1">
            <w:r w:rsidRPr="00D022CE">
              <w:rPr>
                <w:rStyle w:val="Hiperligao"/>
                <w:i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3" w:history="1">
            <w:r w:rsidRPr="00D022CE">
              <w:rPr>
                <w:rStyle w:val="Hiperligao"/>
                <w:i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Highscores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5" w:history="1">
            <w:r w:rsidRPr="00D022CE">
              <w:rPr>
                <w:rStyle w:val="Hiperligao"/>
                <w:noProof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6" w:history="1">
            <w:r w:rsidRPr="00D022CE">
              <w:rPr>
                <w:rStyle w:val="Hiperligao"/>
                <w:i/>
                <w:noProof/>
              </w:rPr>
              <w:t>1.6.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Game Over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1"/>
            <w:tabs>
              <w:tab w:val="left" w:pos="446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7" w:history="1">
            <w:r w:rsidRPr="00D022CE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Estado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8" w:history="1">
            <w:r w:rsidRPr="00D022CE">
              <w:rPr>
                <w:rStyle w:val="Hiperligao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Dispositivos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79" w:history="1">
            <w:r w:rsidRPr="00D022CE">
              <w:rPr>
                <w:rStyle w:val="Hiperligao"/>
                <w:i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0" w:history="1">
            <w:r w:rsidRPr="00D022CE">
              <w:rPr>
                <w:rStyle w:val="Hiperligao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1" w:history="1">
            <w:r w:rsidRPr="00D022CE">
              <w:rPr>
                <w:rStyle w:val="Hiperligao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2" w:history="1">
            <w:r w:rsidRPr="00D022CE">
              <w:rPr>
                <w:rStyle w:val="Hiperligao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Placa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3" w:history="1">
            <w:r w:rsidRPr="00D022CE">
              <w:rPr>
                <w:rStyle w:val="Hiperligao"/>
                <w:i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Real Time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4" w:history="1">
            <w:r w:rsidRPr="00D022CE">
              <w:rPr>
                <w:rStyle w:val="Hiperligao"/>
                <w:i/>
                <w:noProof/>
              </w:rPr>
              <w:t>2.7.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1"/>
            <w:tabs>
              <w:tab w:val="left" w:pos="446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5" w:history="1">
            <w:r w:rsidRPr="00D022CE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Organização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6" w:history="1">
            <w:r w:rsidRPr="00D022CE">
              <w:rPr>
                <w:rStyle w:val="Hiperligao"/>
                <w:i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Aliens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7" w:history="1">
            <w:r w:rsidRPr="00D022CE">
              <w:rPr>
                <w:rStyle w:val="Hiperligao"/>
                <w:i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8" w:history="1">
            <w:r w:rsidRPr="00D022CE">
              <w:rPr>
                <w:rStyle w:val="Hiperligao"/>
                <w:i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Bitmap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89" w:history="1">
            <w:r w:rsidRPr="00D022CE">
              <w:rPr>
                <w:rStyle w:val="Hiperligao"/>
                <w:i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0" w:history="1">
            <w:r w:rsidRPr="00D022CE">
              <w:rPr>
                <w:rStyle w:val="Hiperligao"/>
                <w:i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1" w:history="1">
            <w:r w:rsidRPr="00D022CE">
              <w:rPr>
                <w:rStyle w:val="Hiperligao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2" w:history="1">
            <w:r w:rsidRPr="00D022CE">
              <w:rPr>
                <w:rStyle w:val="Hiperligao"/>
                <w:i/>
                <w:noProof/>
              </w:rPr>
              <w:t>3.7.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3" w:history="1">
            <w:r w:rsidRPr="00D022CE">
              <w:rPr>
                <w:rStyle w:val="Hiperligao"/>
                <w:i/>
                <w:noProof/>
              </w:rPr>
              <w:t>3.8.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Game Over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878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4" w:history="1">
            <w:r w:rsidRPr="00D022CE">
              <w:rPr>
                <w:rStyle w:val="Hiperligao"/>
                <w:i/>
                <w:noProof/>
              </w:rPr>
              <w:t>3.9.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Highscore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5" w:history="1">
            <w:r w:rsidRPr="00D022CE">
              <w:rPr>
                <w:rStyle w:val="Hiperligao"/>
                <w:i/>
                <w:noProof/>
              </w:rPr>
              <w:t>3.10.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I8042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6" w:history="1">
            <w:r w:rsidRPr="00D022CE">
              <w:rPr>
                <w:rStyle w:val="Hiperligao"/>
                <w:i/>
                <w:noProof/>
              </w:rPr>
              <w:t>3.11.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I8254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7" w:history="1">
            <w:r w:rsidRPr="00D022CE">
              <w:rPr>
                <w:rStyle w:val="Hiperligao"/>
                <w:i/>
                <w:noProof/>
              </w:rPr>
              <w:t>3.12.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8" w:history="1">
            <w:r w:rsidRPr="00D022CE">
              <w:rPr>
                <w:rStyle w:val="Hiperligao"/>
                <w:i/>
                <w:noProof/>
              </w:rPr>
              <w:t>3.13.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6999" w:history="1">
            <w:r w:rsidRPr="00D022CE">
              <w:rPr>
                <w:rStyle w:val="Hiperligao"/>
                <w:i/>
                <w:noProof/>
              </w:rPr>
              <w:t>3.14.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0" w:history="1">
            <w:r w:rsidRPr="00D022CE">
              <w:rPr>
                <w:rStyle w:val="Hiperligao"/>
                <w:i/>
                <w:noProof/>
              </w:rPr>
              <w:t>3.15.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1" w:history="1">
            <w:r w:rsidRPr="00D022CE">
              <w:rPr>
                <w:rStyle w:val="Hiperligao"/>
                <w:i/>
                <w:noProof/>
              </w:rPr>
              <w:t>3.16.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2" w:history="1">
            <w:r w:rsidRPr="00D022CE">
              <w:rPr>
                <w:rStyle w:val="Hiperligao"/>
                <w:i/>
                <w:noProof/>
              </w:rPr>
              <w:t>3.17.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Proj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3" w:history="1">
            <w:r w:rsidRPr="00D022CE">
              <w:rPr>
                <w:rStyle w:val="Hiperligao"/>
                <w:i/>
                <w:noProof/>
              </w:rPr>
              <w:t>3.18.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Projectile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4" w:history="1">
            <w:r w:rsidRPr="00D022CE">
              <w:rPr>
                <w:rStyle w:val="Hiperligao"/>
                <w:i/>
                <w:noProof/>
              </w:rPr>
              <w:t>3.19.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5" w:history="1">
            <w:r w:rsidRPr="00D022CE">
              <w:rPr>
                <w:rStyle w:val="Hiperligao"/>
                <w:i/>
                <w:noProof/>
              </w:rPr>
              <w:t>3.20.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6" w:history="1">
            <w:r w:rsidRPr="00D022CE">
              <w:rPr>
                <w:rStyle w:val="Hiperligao"/>
                <w:i/>
                <w:noProof/>
              </w:rPr>
              <w:t>3.21.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7" w:history="1">
            <w:r w:rsidRPr="00D022CE">
              <w:rPr>
                <w:rStyle w:val="Hiperligao"/>
                <w:i/>
                <w:noProof/>
              </w:rPr>
              <w:t>3.22.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Start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8" w:history="1">
            <w:r w:rsidRPr="00D022CE">
              <w:rPr>
                <w:rStyle w:val="Hiperligao"/>
                <w:i/>
                <w:noProof/>
              </w:rPr>
              <w:t>3.23.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09" w:history="1">
            <w:r w:rsidRPr="00D022CE">
              <w:rPr>
                <w:rStyle w:val="Hiperligao"/>
                <w:i/>
                <w:noProof/>
              </w:rPr>
              <w:t>3.24.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0" w:history="1">
            <w:r w:rsidRPr="00D022CE">
              <w:rPr>
                <w:rStyle w:val="Hiperligao"/>
                <w:noProof/>
              </w:rPr>
              <w:t>3.25.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1" w:history="1">
            <w:r w:rsidRPr="00D022CE">
              <w:rPr>
                <w:rStyle w:val="Hiperligao"/>
                <w:i/>
                <w:noProof/>
              </w:rPr>
              <w:t>3.26.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VBE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2" w:history="1">
            <w:r w:rsidRPr="00D022CE">
              <w:rPr>
                <w:rStyle w:val="Hiperligao"/>
                <w:i/>
                <w:noProof/>
              </w:rPr>
              <w:t>3.27.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Versus 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2"/>
            <w:tabs>
              <w:tab w:val="left" w:pos="1094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3" w:history="1">
            <w:r w:rsidRPr="00D022CE">
              <w:rPr>
                <w:rStyle w:val="Hiperligao"/>
                <w:i/>
                <w:noProof/>
              </w:rPr>
              <w:t>3.28.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i/>
                <w:noProof/>
              </w:rPr>
              <w:t>Video 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1"/>
            <w:tabs>
              <w:tab w:val="left" w:pos="446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4" w:history="1">
            <w:r w:rsidRPr="00D022CE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Detalhes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1"/>
            <w:tabs>
              <w:tab w:val="left" w:pos="446"/>
            </w:tabs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5" w:history="1">
            <w:r w:rsidRPr="00D022CE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color w:val="auto"/>
                <w:szCs w:val="22"/>
              </w:rPr>
              <w:tab/>
            </w:r>
            <w:r w:rsidRPr="00D022C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2A4" w:rsidRDefault="009102A4">
          <w:pPr>
            <w:pStyle w:val="ndice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39667016" w:history="1">
            <w:r w:rsidRPr="00D022CE">
              <w:rPr>
                <w:rStyle w:val="Hiperligao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FF8" w:rsidRDefault="007C5FF8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7C5FF8" w:rsidRDefault="007C5FF8">
      <w:pPr>
        <w:spacing w:after="200"/>
      </w:pPr>
      <w:r>
        <w:br w:type="page"/>
      </w:r>
    </w:p>
    <w:p w:rsidR="0036443A" w:rsidRDefault="0035022A" w:rsidP="0035022A">
      <w:pPr>
        <w:pStyle w:val="Cabealho1"/>
        <w:numPr>
          <w:ilvl w:val="0"/>
          <w:numId w:val="11"/>
        </w:numPr>
        <w:rPr>
          <w:color w:val="9D3511" w:themeColor="accent1" w:themeShade="BF"/>
        </w:rPr>
      </w:pPr>
      <w:bookmarkStart w:id="1" w:name="_Toc439666969"/>
      <w:r>
        <w:rPr>
          <w:color w:val="9D3511" w:themeColor="accent1" w:themeShade="BF"/>
        </w:rPr>
        <w:lastRenderedPageBreak/>
        <w:t>Instruções de utilização</w:t>
      </w:r>
      <w:bookmarkEnd w:id="1"/>
    </w:p>
    <w:p w:rsidR="0035022A" w:rsidRDefault="0035022A" w:rsidP="0035022A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2" w:name="_Toc439666970"/>
      <w:r>
        <w:rPr>
          <w:color w:val="9D3511" w:themeColor="accent1" w:themeShade="BF"/>
        </w:rPr>
        <w:t>Menu inicial</w:t>
      </w:r>
      <w:bookmarkEnd w:id="2"/>
    </w:p>
    <w:p w:rsidR="008C6ACD" w:rsidRDefault="008C6ACD" w:rsidP="003A617C">
      <w:pPr>
        <w:ind w:left="360"/>
      </w:pPr>
    </w:p>
    <w:p w:rsidR="003A617C" w:rsidRDefault="003A617C" w:rsidP="003A617C">
      <w:pPr>
        <w:ind w:left="360"/>
        <w:rPr>
          <w:noProof/>
        </w:rPr>
      </w:pPr>
      <w:r>
        <w:rPr>
          <w:noProof/>
        </w:rPr>
        <w:t xml:space="preserve">Menu inicial do </w:t>
      </w:r>
      <w:r w:rsidR="008C6ACD">
        <w:rPr>
          <w:noProof/>
        </w:rPr>
        <w:t>projeto, que contém os submenus principais do jogo:</w:t>
      </w:r>
    </w:p>
    <w:p w:rsidR="008C6ACD" w:rsidRDefault="008C6ACD" w:rsidP="008C6ACD">
      <w:pPr>
        <w:pStyle w:val="PargrafodaLista"/>
        <w:numPr>
          <w:ilvl w:val="0"/>
          <w:numId w:val="12"/>
        </w:numPr>
        <w:rPr>
          <w:noProof/>
        </w:rPr>
      </w:pPr>
      <w:r w:rsidRPr="008C6ACD">
        <w:rPr>
          <w:i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6350</wp:posOffset>
                </wp:positionV>
                <wp:extent cx="2609850" cy="3511550"/>
                <wp:effectExtent l="0" t="0" r="0" b="0"/>
                <wp:wrapTight wrapText="bothSides">
                  <wp:wrapPolygon edited="0">
                    <wp:start x="0" y="0"/>
                    <wp:lineTo x="0" y="21444"/>
                    <wp:lineTo x="21442" y="21444"/>
                    <wp:lineTo x="21442" y="0"/>
                    <wp:lineTo x="0" y="0"/>
                  </wp:wrapPolygon>
                </wp:wrapTight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3511550"/>
                          <a:chOff x="0" y="0"/>
                          <a:chExt cx="2609850" cy="3511550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C:\Users\Bernardo\Documents\Faculdade\2º Ano - 1º Semestre\LCOM\imagens relatorio\start_men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80" r="14312" b="5746"/>
                          <a:stretch/>
                        </pic:blipFill>
                        <pic:spPr bwMode="auto">
                          <a:xfrm>
                            <a:off x="0" y="0"/>
                            <a:ext cx="2600325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aixa de texto 1"/>
                        <wps:cNvSpPr txBox="1"/>
                        <wps:spPr>
                          <a:xfrm>
                            <a:off x="9525" y="3381375"/>
                            <a:ext cx="2600325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A617C" w:rsidRPr="00512393" w:rsidRDefault="003A617C" w:rsidP="003A617C">
                              <w:pPr>
                                <w:pStyle w:val="Legenda"/>
                                <w:rPr>
                                  <w:noProof/>
                                  <w:color w:val="000000" w:themeColor="text1" w:themeShade="BF"/>
                                  <w:szCs w:val="20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 w:rsidR="00B703D4">
                                  <w:rPr>
                                    <w:noProof/>
                                    <w:color w:val="732117" w:themeColor="accent2" w:themeShade="BF"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Menu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8" style="position:absolute;left:0;text-align:left;margin-left:247.85pt;margin-top:.5pt;width:205.5pt;height:276.5pt;z-index:251659264" coordsize="26098,35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9" type="#_x0000_t75" style="position:absolute;width:26003;height:33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lgOPDAAAA2gAAAA8AAABkcnMvZG93bnJldi54bWxEj0+LwjAUxO8LfofwBC+LpuuuItUoi6Lo&#10;RfHf/dk822LzUpqsrd/eCAseh5n5DTOZNaYQd6pcblnBVy8CQZxYnXOq4HRcdkcgnEfWWFgmBQ9y&#10;MJu2PiYYa1vznu4Hn4oAYRejgsz7MpbSJRkZdD1bEgfvaiuDPsgqlbrCOsBNIftRNJQGcw4LGZY0&#10;zyi5Hf6MAv15LhYb1Nvdcn3cDfLLalj/rJTqtJvfMQhPjX+H/9trreAbXlfCDZDT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6WA48MAAADaAAAADwAAAAAAAAAAAAAAAACf&#10;AgAAZHJzL2Rvd25yZXYueG1sUEsFBgAAAAAEAAQA9wAAAI8DAAAAAA==&#10;">
                  <v:imagedata r:id="rId12" o:title="start_menu" cropbottom="3766f" cropleft="7261f" cropright="938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30" type="#_x0000_t202" style="position:absolute;left:95;top:33813;width:2600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3A617C" w:rsidRPr="00512393" w:rsidRDefault="003A617C" w:rsidP="003A617C">
                        <w:pPr>
                          <w:pStyle w:val="Legenda"/>
                          <w:rPr>
                            <w:noProof/>
                            <w:color w:val="000000" w:themeColor="text1" w:themeShade="BF"/>
                            <w:szCs w:val="20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 w:rsidR="00B703D4">
                            <w:rPr>
                              <w:noProof/>
                              <w:color w:val="732117" w:themeColor="accent2" w:themeShade="BF"/>
                            </w:rPr>
                            <w:t>1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Menu inicial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8C6ACD">
        <w:rPr>
          <w:i/>
          <w:noProof/>
        </w:rPr>
        <w:t>Singleplayer</w:t>
      </w:r>
      <w:r>
        <w:rPr>
          <w:noProof/>
        </w:rPr>
        <w:t>;</w:t>
      </w:r>
    </w:p>
    <w:p w:rsidR="008C6ACD" w:rsidRDefault="008C6ACD" w:rsidP="008C6ACD">
      <w:pPr>
        <w:pStyle w:val="PargrafodaLista"/>
        <w:numPr>
          <w:ilvl w:val="0"/>
          <w:numId w:val="12"/>
        </w:numPr>
        <w:rPr>
          <w:noProof/>
        </w:rPr>
      </w:pPr>
      <w:r w:rsidRPr="008C6ACD">
        <w:rPr>
          <w:i/>
          <w:noProof/>
        </w:rPr>
        <w:t>Multiplayer</w:t>
      </w:r>
      <w:r>
        <w:rPr>
          <w:noProof/>
        </w:rPr>
        <w:t>;</w:t>
      </w:r>
    </w:p>
    <w:p w:rsidR="008C6ACD" w:rsidRDefault="008C6ACD" w:rsidP="008C6ACD">
      <w:pPr>
        <w:pStyle w:val="PargrafodaLista"/>
        <w:numPr>
          <w:ilvl w:val="0"/>
          <w:numId w:val="12"/>
        </w:numPr>
        <w:rPr>
          <w:noProof/>
        </w:rPr>
      </w:pPr>
      <w:r w:rsidRPr="008C6ACD">
        <w:rPr>
          <w:i/>
          <w:noProof/>
        </w:rPr>
        <w:t>Highscores</w:t>
      </w:r>
      <w:r>
        <w:rPr>
          <w:noProof/>
        </w:rPr>
        <w:t>;</w:t>
      </w:r>
    </w:p>
    <w:p w:rsidR="008C6ACD" w:rsidRDefault="008C6ACD" w:rsidP="008C6ACD">
      <w:pPr>
        <w:pStyle w:val="PargrafodaLista"/>
        <w:numPr>
          <w:ilvl w:val="0"/>
          <w:numId w:val="12"/>
        </w:numPr>
        <w:rPr>
          <w:noProof/>
        </w:rPr>
      </w:pPr>
      <w:r w:rsidRPr="008C6ACD">
        <w:rPr>
          <w:i/>
          <w:noProof/>
        </w:rPr>
        <w:t>Options</w:t>
      </w:r>
      <w:r>
        <w:rPr>
          <w:noProof/>
        </w:rPr>
        <w:t>.</w:t>
      </w:r>
    </w:p>
    <w:p w:rsidR="008C6ACD" w:rsidRDefault="008C6ACD" w:rsidP="0035022A">
      <w:pPr>
        <w:rPr>
          <w:noProof/>
        </w:rPr>
      </w:pPr>
    </w:p>
    <w:p w:rsidR="008C6ACD" w:rsidRDefault="008C6ACD" w:rsidP="008C6ACD">
      <w:pPr>
        <w:rPr>
          <w:noProof/>
        </w:rPr>
      </w:pPr>
      <w:r>
        <w:rPr>
          <w:noProof/>
        </w:rPr>
        <w:t xml:space="preserve">A opção </w:t>
      </w:r>
      <w:r w:rsidRPr="008C6ACD">
        <w:rPr>
          <w:i/>
          <w:noProof/>
        </w:rPr>
        <w:t>Exit</w:t>
      </w:r>
      <w:r>
        <w:rPr>
          <w:i/>
          <w:noProof/>
        </w:rPr>
        <w:t xml:space="preserve"> </w:t>
      </w:r>
      <w:r>
        <w:rPr>
          <w:noProof/>
        </w:rPr>
        <w:t xml:space="preserve">permite sair do serviço </w:t>
      </w:r>
      <w:r w:rsidRPr="008C6ACD">
        <w:rPr>
          <w:i/>
          <w:noProof/>
        </w:rPr>
        <w:t>proj</w:t>
      </w:r>
      <w:r>
        <w:rPr>
          <w:noProof/>
        </w:rPr>
        <w:t xml:space="preserve"> e voltar ao ambiente normal de consola do </w:t>
      </w:r>
      <w:r w:rsidRPr="008C6ACD">
        <w:rPr>
          <w:i/>
          <w:noProof/>
        </w:rPr>
        <w:t>Minix</w:t>
      </w:r>
      <w:r>
        <w:rPr>
          <w:noProof/>
        </w:rPr>
        <w:t>.</w:t>
      </w:r>
    </w:p>
    <w:p w:rsidR="00AA0311" w:rsidRDefault="00AA0311" w:rsidP="007456D3">
      <w:pPr>
        <w:ind w:left="709" w:hanging="709"/>
        <w:rPr>
          <w:noProof/>
        </w:rPr>
      </w:pPr>
      <w:r>
        <w:rPr>
          <w:noProof/>
        </w:rPr>
        <w:t>O menu permite o uso do rato para clicar nos diferentes botões, ou então as teclas para cima/baixo para selecionar as diferentes opções, usando a tecla “Enter” para executar a ação subjacente à opção escolhido. Ao pressionar a tecla “Esc”, nenhum botão será selecionado.</w:t>
      </w:r>
    </w:p>
    <w:p w:rsidR="008C6ACD" w:rsidRPr="008C6ACD" w:rsidRDefault="008C6ACD" w:rsidP="008C6ACD">
      <w:pPr>
        <w:rPr>
          <w:noProof/>
        </w:rPr>
      </w:pPr>
      <w:r>
        <w:rPr>
          <w:noProof/>
        </w:rPr>
        <w:tab/>
      </w:r>
    </w:p>
    <w:p w:rsidR="008C6ACD" w:rsidRDefault="008C6ACD">
      <w:pPr>
        <w:spacing w:after="200"/>
        <w:rPr>
          <w:noProof/>
        </w:rPr>
      </w:pPr>
      <w:r>
        <w:rPr>
          <w:noProof/>
        </w:rPr>
        <w:br w:type="page"/>
      </w:r>
    </w:p>
    <w:p w:rsidR="003A617C" w:rsidRPr="008C6ACD" w:rsidRDefault="008C6ACD" w:rsidP="008C6ACD">
      <w:pPr>
        <w:pStyle w:val="Cabealho2"/>
        <w:numPr>
          <w:ilvl w:val="1"/>
          <w:numId w:val="11"/>
        </w:numPr>
        <w:rPr>
          <w:i/>
          <w:noProof/>
          <w:color w:val="9D3511" w:themeColor="accent1" w:themeShade="BF"/>
        </w:rPr>
      </w:pPr>
      <w:bookmarkStart w:id="3" w:name="_Toc439666971"/>
      <w:r w:rsidRPr="008C6ACD">
        <w:rPr>
          <w:i/>
          <w:noProof/>
          <w:color w:val="9D3511" w:themeColor="accent1" w:themeShade="BF"/>
        </w:rPr>
        <w:lastRenderedPageBreak/>
        <w:t>Singleplayer</w:t>
      </w:r>
      <w:bookmarkEnd w:id="3"/>
    </w:p>
    <w:p w:rsidR="008C6ACD" w:rsidRDefault="008C6ACD">
      <w:pPr>
        <w:spacing w:after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307340</wp:posOffset>
                </wp:positionV>
                <wp:extent cx="5760085" cy="4387850"/>
                <wp:effectExtent l="0" t="0" r="0" b="0"/>
                <wp:wrapTight wrapText="bothSides">
                  <wp:wrapPolygon edited="0">
                    <wp:start x="0" y="0"/>
                    <wp:lineTo x="0" y="21475"/>
                    <wp:lineTo x="21502" y="21475"/>
                    <wp:lineTo x="21502" y="0"/>
                    <wp:lineTo x="0" y="0"/>
                  </wp:wrapPolygon>
                </wp:wrapTight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4387850"/>
                          <a:chOff x="0" y="0"/>
                          <a:chExt cx="5760085" cy="4387850"/>
                        </a:xfrm>
                      </wpg:grpSpPr>
                      <pic:pic xmlns:pic="http://schemas.openxmlformats.org/drawingml/2006/picture">
                        <pic:nvPicPr>
                          <pic:cNvPr id="5" name="Imagem 5" descr="C:\Users\Bernardo\Documents\Faculdade\2º Ano - 1º Semestre\LCOM\imagens relatorio\singleplay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9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4257675"/>
                            <a:ext cx="5760085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6ACD" w:rsidRPr="00397F9B" w:rsidRDefault="008C6ACD" w:rsidP="008C6ACD">
                              <w:pPr>
                                <w:pStyle w:val="Legenda"/>
                                <w:rPr>
                                  <w:noProof/>
                                  <w:color w:val="000000" w:themeColor="text1" w:themeShade="BF"/>
                                  <w:szCs w:val="20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 w:rsidR="00B703D4">
                                  <w:rPr>
                                    <w:noProof/>
                                    <w:color w:val="732117" w:themeColor="accent2" w:themeShade="BF"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</w:t>
                              </w:r>
                              <w:proofErr w:type="spellStart"/>
                              <w:r w:rsidRPr="00561AC2">
                                <w:rPr>
                                  <w:i/>
                                  <w:color w:val="732117" w:themeColor="accent2" w:themeShade="BF"/>
                                </w:rPr>
                                <w:t>Singleplayer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31" style="position:absolute;margin-left:.35pt;margin-top:24.2pt;width:453.55pt;height:345.5pt;z-index:251664384" coordsize="57600,43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">
                <v:shape id="Imagem 5" o:spid="_x0000_s1032" type="#_x0000_t75" style="position:absolute;width:57600;height:41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QFObBAAAA2gAAAA8AAABkcnMvZG93bnJldi54bWxEj9GKwjAURN8X/IdwhX3bpgorbtdYSkHw&#10;0aofcGnutqXNTbeJ2vr1RhB8HGbmDLNJR9OJKw2usaxgEcUgiEurG64UnE+7rzUI55E1dpZJwUQO&#10;0u3sY4OJtjcu6Hr0lQgQdgkqqL3vEyldWZNBF9meOHh/djDogxwqqQe8Bbjp5DKOV9Jgw2Ghxp7y&#10;msr2eDEKfvZYHFZFe1/I/LSL82xq/2lS6nM+Zr8gPI3+HX6191rBNzyvhBsgt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QFObBAAAA2gAAAA8AAAAAAAAAAAAAAAAAnwIA&#10;AGRycy9kb3ducmV2LnhtbFBLBQYAAAAABAAEAPcAAACNAwAAAAA=&#10;">
                  <v:imagedata r:id="rId14" o:title="singleplayer"/>
                  <v:path arrowok="t"/>
                </v:shape>
                <v:shape id="Caixa de texto 6" o:spid="_x0000_s1033" type="#_x0000_t202" style="position:absolute;top:42576;width:5760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8C6ACD" w:rsidRPr="00397F9B" w:rsidRDefault="008C6ACD" w:rsidP="008C6ACD">
                        <w:pPr>
                          <w:pStyle w:val="Legenda"/>
                          <w:rPr>
                            <w:noProof/>
                            <w:color w:val="000000" w:themeColor="text1" w:themeShade="BF"/>
                            <w:szCs w:val="20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 w:rsidR="00B703D4">
                            <w:rPr>
                              <w:noProof/>
                              <w:color w:val="732117" w:themeColor="accent2" w:themeShade="BF"/>
                            </w:rPr>
                            <w:t>2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</w:t>
                        </w:r>
                        <w:proofErr w:type="spellStart"/>
                        <w:r w:rsidRPr="00561AC2">
                          <w:rPr>
                            <w:i/>
                            <w:color w:val="732117" w:themeColor="accent2" w:themeShade="BF"/>
                          </w:rPr>
                          <w:t>Singleplayer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8C6ACD" w:rsidRDefault="008C6ACD">
      <w:pPr>
        <w:spacing w:after="200"/>
      </w:pPr>
    </w:p>
    <w:p w:rsidR="00AE25D9" w:rsidRDefault="008C6ACD" w:rsidP="008C6ACD">
      <w:pPr>
        <w:spacing w:after="200"/>
        <w:ind w:left="360"/>
      </w:pPr>
      <w:r>
        <w:t xml:space="preserve">Acima presenciamos o modo de um só jogador. </w:t>
      </w:r>
    </w:p>
    <w:p w:rsidR="00AE25D9" w:rsidRDefault="00AE25D9" w:rsidP="008C6ACD">
      <w:pPr>
        <w:spacing w:after="200"/>
        <w:ind w:left="360"/>
      </w:pPr>
      <w:r>
        <w:t xml:space="preserve">O objetivo do jogo é exterminar todos os tipos de extraterrestres presentes na figura 2, estes são as imagens a branco no centro do ecrã. Caso o jogador não o consiga concretizar antes dos invasores atingirem os escudos, o jogador perde. Outro critério de derrota é o número de vidas, representadas no canto inferior direito. O utilizador tem, por defeito, três vidas, e perde uma cada vez que é atingido. Quando o jogador tiver apenas uma vida e chocar contra um projétil, perde o jogo. </w:t>
      </w:r>
    </w:p>
    <w:p w:rsidR="008C6ACD" w:rsidRDefault="00AE25D9" w:rsidP="008C6ACD">
      <w:pPr>
        <w:spacing w:after="200"/>
        <w:ind w:left="360"/>
      </w:pPr>
      <w:r>
        <w:t>Quando morto, cada tipo de extraterrestre fornece uma quantia diferente de pontos ao utilizador, contabilizada no canto inferior esquerdo do ecrã (</w:t>
      </w:r>
      <w:r w:rsidRPr="00AE25D9">
        <w:rPr>
          <w:i/>
        </w:rPr>
        <w:t>score</w:t>
      </w:r>
      <w:r>
        <w:t xml:space="preserve">), que é a medida de comparação entre diferentes jogos. </w:t>
      </w:r>
    </w:p>
    <w:p w:rsidR="00AE25D9" w:rsidRDefault="00660428" w:rsidP="008C6ACD">
      <w:pPr>
        <w:spacing w:after="200"/>
        <w:ind w:left="360"/>
      </w:pPr>
      <w:r>
        <w:t>O jogador também tem a seu dispor um conjunto de quatro escudos que pode utilizar para se proteger dos projéteis lançados pelos invasores.</w:t>
      </w:r>
    </w:p>
    <w:p w:rsidR="00660428" w:rsidRDefault="00660428" w:rsidP="008C6ACD">
      <w:pPr>
        <w:spacing w:after="200"/>
        <w:ind w:left="360"/>
      </w:pPr>
      <w:r>
        <w:t xml:space="preserve">No topo do ecrã, aleatoriamente, aparecerá uma nave a vermelho que fornece </w:t>
      </w:r>
      <w:proofErr w:type="gramStart"/>
      <w:r>
        <w:t>pontos extra</w:t>
      </w:r>
      <w:proofErr w:type="gramEnd"/>
      <w:r>
        <w:t xml:space="preserve"> quando é atingida. </w:t>
      </w:r>
    </w:p>
    <w:p w:rsidR="00AA0311" w:rsidRDefault="00AA0311" w:rsidP="008C6ACD">
      <w:pPr>
        <w:spacing w:after="200"/>
        <w:ind w:left="360"/>
      </w:pPr>
      <w:r>
        <w:t>É também possível sair do jogo pressionando a tecla “</w:t>
      </w:r>
      <w:proofErr w:type="spellStart"/>
      <w:r>
        <w:t>Esc</w:t>
      </w:r>
      <w:proofErr w:type="spellEnd"/>
      <w:r>
        <w:t>”.</w:t>
      </w:r>
    </w:p>
    <w:p w:rsidR="00660428" w:rsidRDefault="00AA0311" w:rsidP="00AA0311">
      <w:pPr>
        <w:spacing w:after="200"/>
        <w:ind w:left="360"/>
      </w:pPr>
      <w:r>
        <w:lastRenderedPageBreak/>
        <w:t xml:space="preserve">Saindo do modo </w:t>
      </w:r>
      <w:proofErr w:type="spellStart"/>
      <w:r w:rsidRPr="00AA0311">
        <w:rPr>
          <w:i/>
        </w:rPr>
        <w:t>singleplayer</w:t>
      </w:r>
      <w:proofErr w:type="spellEnd"/>
      <w:r>
        <w:t xml:space="preserve"> obrigará o programa a decidir se a pontuação do jogador é alta o suficiente para entrar na tabela das melhores pontuações. Caso o resultado seja afirmativo, será apresentado ao jogador o “Game </w:t>
      </w:r>
      <w:proofErr w:type="spellStart"/>
      <w:r>
        <w:t>Over</w:t>
      </w:r>
      <w:proofErr w:type="spellEnd"/>
      <w:r>
        <w:t xml:space="preserve"> Menu” (ver pág. </w:t>
      </w:r>
      <w:r w:rsidR="007456D3">
        <w:t>9</w:t>
      </w:r>
      <w:r>
        <w:t>), caso contrário, este será levado para o menu inicial.</w:t>
      </w:r>
      <w:r w:rsidR="00660428">
        <w:br w:type="page"/>
      </w:r>
    </w:p>
    <w:p w:rsidR="00660428" w:rsidRDefault="00B703D4" w:rsidP="0066042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" w:name="_Toc439666972"/>
      <w:r>
        <w:rPr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347345</wp:posOffset>
                </wp:positionV>
                <wp:extent cx="5419725" cy="3959225"/>
                <wp:effectExtent l="0" t="0" r="9525" b="3175"/>
                <wp:wrapTight wrapText="bothSides">
                  <wp:wrapPolygon edited="0">
                    <wp:start x="0" y="0"/>
                    <wp:lineTo x="0" y="21513"/>
                    <wp:lineTo x="21562" y="21513"/>
                    <wp:lineTo x="21562" y="0"/>
                    <wp:lineTo x="0" y="0"/>
                  </wp:wrapPolygon>
                </wp:wrapTight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959225"/>
                          <a:chOff x="0" y="0"/>
                          <a:chExt cx="5419725" cy="3959225"/>
                        </a:xfrm>
                      </wpg:grpSpPr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776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Caixa de texto 21"/>
                        <wps:cNvSpPr txBox="1"/>
                        <wps:spPr>
                          <a:xfrm>
                            <a:off x="0" y="3829050"/>
                            <a:ext cx="5419725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703D4" w:rsidRPr="00BD02B5" w:rsidRDefault="00B703D4" w:rsidP="00B703D4">
                              <w:pPr>
                                <w:pStyle w:val="Legenda"/>
                                <w:rPr>
                                  <w:b/>
                                  <w:noProof/>
                                  <w:color w:val="9D3511" w:themeColor="accent1" w:themeShade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  <w:color w:val="732117" w:themeColor="accent2" w:themeShade="BF"/>
                                  </w:rPr>
                                  <w:t>3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</w:t>
                              </w:r>
                              <w:proofErr w:type="spellStart"/>
                              <w:r w:rsidRPr="00023005">
                                <w:rPr>
                                  <w:i/>
                                  <w:color w:val="732117" w:themeColor="accent2" w:themeShade="BF"/>
                                </w:rPr>
                                <w:t>Multiplayer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" o:spid="_x0000_s1034" style="position:absolute;left:0;text-align:left;margin-left:13.1pt;margin-top:27.35pt;width:426.75pt;height:311.75pt;z-index:251680768" coordsize="54197,39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">
                <v:shape id="Imagem 20" o:spid="_x0000_s1035" type="#_x0000_t75" style="position:absolute;width:54197;height:37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1fvXAAAAA2wAAAA8AAABkcnMvZG93bnJldi54bWxET7tuwjAU3ZH4B+sisYEDA9CAQQUJiQ0K&#10;5TFexbdJWvs6ik0If18PSIxH571YtdaIhmpfOlYwGiYgiDOnS84VfJ+2gxkIH5A1Gsek4EkeVstu&#10;Z4Gpdg/+ouYYchFD2KeooAihSqX0WUEW/dBVxJH7cbXFEGGdS13jI4ZbI8dJMpEWS44NBVa0KSj7&#10;O96tgvVllhyCaadGXj9+99vL/nbOGqX6vfZzDiJQG97il3unFYzj+vgl/gC5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PV+9cAAAADbAAAADwAAAAAAAAAAAAAAAACfAgAA&#10;ZHJzL2Rvd25yZXYueG1sUEsFBgAAAAAEAAQA9wAAAIwDAAAAAA==&#10;">
                  <v:imagedata r:id="rId16" o:title=""/>
                  <v:path arrowok="t"/>
                </v:shape>
                <v:shape id="Caixa de texto 21" o:spid="_x0000_s1036" type="#_x0000_t202" style="position:absolute;top:38290;width:54197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04MYA&#10;AADbAAAADwAAAGRycy9kb3ducmV2LnhtbESPT2sCMRTE74V+h/AEL0Wz/kHKahSRCrUX6daLt8fm&#10;uVndvCxJVrffvikUehxm5jfMatPbRtzJh9qxgsk4A0FcOl1zpeD0tR+9gggRWWPjmBR8U4DN+vlp&#10;hbl2D/6kexErkSAcclRgYmxzKUNpyGIYu5Y4eRfnLcYkfSW1x0eC20ZOs2whLdacFgy2tDNU3orO&#10;KjjOz0fz0l3ePrbzmT+cut3iWhVKDQf9dgkiUh//w3/td61gOoH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H04MYAAADbAAAADwAAAAAAAAAAAAAAAACYAgAAZHJz&#10;L2Rvd25yZXYueG1sUEsFBgAAAAAEAAQA9QAAAIsDAAAAAA==&#10;" stroked="f">
                  <v:textbox style="mso-fit-shape-to-text:t" inset="0,0,0,0">
                    <w:txbxContent>
                      <w:p w:rsidR="00B703D4" w:rsidRPr="00BD02B5" w:rsidRDefault="00B703D4" w:rsidP="00B703D4">
                        <w:pPr>
                          <w:pStyle w:val="Legenda"/>
                          <w:rPr>
                            <w:b/>
                            <w:noProof/>
                            <w:color w:val="9D3511" w:themeColor="accent1" w:themeShade="BF"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  <w:color w:val="732117" w:themeColor="accent2" w:themeShade="BF"/>
                            </w:rPr>
                            <w:t>3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</w:t>
                        </w:r>
                        <w:proofErr w:type="spellStart"/>
                        <w:r w:rsidRPr="00023005">
                          <w:rPr>
                            <w:i/>
                            <w:color w:val="732117" w:themeColor="accent2" w:themeShade="BF"/>
                          </w:rPr>
                          <w:t>Multiplayer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proofErr w:type="spellStart"/>
      <w:r w:rsidR="00660428" w:rsidRPr="00660428">
        <w:rPr>
          <w:i/>
          <w:color w:val="9D3511" w:themeColor="accent1" w:themeShade="BF"/>
        </w:rPr>
        <w:t>Multiplayer</w:t>
      </w:r>
      <w:bookmarkEnd w:id="4"/>
      <w:proofErr w:type="spellEnd"/>
    </w:p>
    <w:p w:rsidR="00B703D4" w:rsidRDefault="00B703D4" w:rsidP="00B703D4">
      <w:r>
        <w:t>Acima apresenta-se o modo multijogador que consiste em dois jogadores que disparam projéteis um contra um outro. Quando um deles é atingido, a pontuação do adversário é incrementada. Ao fim do tempo mostrado no canto superior direito é apurado o vencedor. Este será o que tiver mais pontos. Esta pontuação não será adicionada à tabela das melhores pontuações.</w:t>
      </w:r>
    </w:p>
    <w:p w:rsidR="00B703D4" w:rsidRPr="00B703D4" w:rsidRDefault="00B703D4" w:rsidP="00B703D4"/>
    <w:p w:rsidR="00660428" w:rsidRDefault="00660428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</w:pPr>
      <w:r>
        <w:br w:type="page"/>
      </w:r>
    </w:p>
    <w:p w:rsidR="00660428" w:rsidRDefault="00660428" w:rsidP="0066042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5" w:name="_Toc439666973"/>
      <w:proofErr w:type="spellStart"/>
      <w:r w:rsidRPr="00660428">
        <w:rPr>
          <w:i/>
          <w:color w:val="9D3511" w:themeColor="accent1" w:themeShade="BF"/>
        </w:rPr>
        <w:lastRenderedPageBreak/>
        <w:t>Highscores</w:t>
      </w:r>
      <w:bookmarkEnd w:id="5"/>
      <w:proofErr w:type="spellEnd"/>
    </w:p>
    <w:p w:rsidR="00660428" w:rsidRDefault="00660428" w:rsidP="00660428">
      <w:pPr>
        <w:pStyle w:val="Cabealho2"/>
        <w:rPr>
          <w:color w:val="9D3511" w:themeColor="accent1" w:themeShade="BF"/>
        </w:rPr>
      </w:pPr>
      <w:bookmarkStart w:id="6" w:name="_Toc439666974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135890</wp:posOffset>
                </wp:positionV>
                <wp:extent cx="3714115" cy="3321050"/>
                <wp:effectExtent l="0" t="0" r="635" b="0"/>
                <wp:wrapTight wrapText="bothSides">
                  <wp:wrapPolygon edited="0">
                    <wp:start x="0" y="0"/>
                    <wp:lineTo x="0" y="21435"/>
                    <wp:lineTo x="21493" y="21435"/>
                    <wp:lineTo x="21493" y="0"/>
                    <wp:lineTo x="0" y="0"/>
                  </wp:wrapPolygon>
                </wp:wrapTight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15" cy="3321050"/>
                          <a:chOff x="0" y="0"/>
                          <a:chExt cx="3714115" cy="3321050"/>
                        </a:xfrm>
                      </wpg:grpSpPr>
                      <pic:pic xmlns:pic="http://schemas.openxmlformats.org/drawingml/2006/picture">
                        <pic:nvPicPr>
                          <pic:cNvPr id="8" name="Imagem 8" descr="C:\Users\Bernardo\Documents\Faculdade\2º Ano - 1º Semestre\LCOM\imagens relatorio\highscores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11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aixa de texto 9"/>
                        <wps:cNvSpPr txBox="1"/>
                        <wps:spPr>
                          <a:xfrm>
                            <a:off x="0" y="3190875"/>
                            <a:ext cx="3714115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60428" w:rsidRPr="00A2080E" w:rsidRDefault="00660428" w:rsidP="00660428">
                              <w:pPr>
                                <w:pStyle w:val="Legenda"/>
                                <w:rPr>
                                  <w:b/>
                                  <w:noProof/>
                                  <w:color w:val="9D3511" w:themeColor="accent1" w:themeShade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 w:rsidR="00B703D4">
                                  <w:rPr>
                                    <w:noProof/>
                                    <w:color w:val="732117" w:themeColor="accent2" w:themeShade="BF"/>
                                  </w:rPr>
                                  <w:t>4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</w:t>
                              </w:r>
                              <w:proofErr w:type="spellStart"/>
                              <w:r w:rsidRPr="00DE16C3">
                                <w:rPr>
                                  <w:i/>
                                  <w:color w:val="732117" w:themeColor="accent2" w:themeShade="BF"/>
                                </w:rPr>
                                <w:t>Highscores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37" style="position:absolute;margin-left:186.35pt;margin-top:10.7pt;width:292.45pt;height:261.5pt;z-index:251668480" coordsize="37141,33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">
                <v:shape id="Imagem 8" o:spid="_x0000_s1038" type="#_x0000_t75" style="position:absolute;width:37141;height:31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42gzBAAAA2gAAAA8AAABkcnMvZG93bnJldi54bWxET91qwjAUvhf2DuEMdjNmug1FqlFENlG8&#10;0boHODZnbV1z0iXpz97eXAy8/Pj+F6vB1KIj5yvLCl7HCQji3OqKCwVf58+XGQgfkDXWlknBH3lY&#10;LR9GC0y17flEXRYKEUPYp6igDKFJpfR5SQb92DbEkfu2zmCI0BVSO+xjuKnlW5JMpcGKY0OJDW1K&#10;yn+y1ij4/WiviZ+9V9v8Ojnai9s/94dGqafHYT0HEWgId/G/e6cVxK3xSrwBc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42gzBAAAA2gAAAA8AAAAAAAAAAAAAAAAAnwIA&#10;AGRycy9kb3ducmV2LnhtbFBLBQYAAAAABAAEAPcAAACNAwAAAAA=&#10;">
                  <v:imagedata r:id="rId18" o:title="highscores"/>
                  <v:path arrowok="t"/>
                </v:shape>
                <v:shape id="Caixa de texto 9" o:spid="_x0000_s1039" type="#_x0000_t202" style="position:absolute;top:31908;width:37141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IosUA&#10;AADaAAAADwAAAGRycy9kb3ducmV2LnhtbESPQWsCMRSE70L/Q3gFL6LZtiK6GkWkQtuLdOvF22Pz&#10;3KzdvCxJVrf/vikUPA4z8w2z2vS2EVfyoXas4GmSgSAuna65UnD82o/nIEJE1tg4JgU/FGCzfhis&#10;MNfuxp90LWIlEoRDjgpMjG0uZSgNWQwT1xIn7+y8xZikr6T2eEtw28jnLJtJizWnBYMt7QyV30Vn&#10;FRymp4MZdefXj+30xb8fu93sUhVKDR/77RJEpD7ew//tN61gAX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iixQAAANoAAAAPAAAAAAAAAAAAAAAAAJgCAABkcnMv&#10;ZG93bnJldi54bWxQSwUGAAAAAAQABAD1AAAAigMAAAAA&#10;" stroked="f">
                  <v:textbox style="mso-fit-shape-to-text:t" inset="0,0,0,0">
                    <w:txbxContent>
                      <w:p w:rsidR="00660428" w:rsidRPr="00A2080E" w:rsidRDefault="00660428" w:rsidP="00660428">
                        <w:pPr>
                          <w:pStyle w:val="Legenda"/>
                          <w:rPr>
                            <w:b/>
                            <w:noProof/>
                            <w:color w:val="9D3511" w:themeColor="accent1" w:themeShade="BF"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 w:rsidR="00B703D4">
                            <w:rPr>
                              <w:noProof/>
                              <w:color w:val="732117" w:themeColor="accent2" w:themeShade="BF"/>
                            </w:rPr>
                            <w:t>4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</w:t>
                        </w:r>
                        <w:proofErr w:type="spellStart"/>
                        <w:r w:rsidRPr="00DE16C3">
                          <w:rPr>
                            <w:i/>
                            <w:color w:val="732117" w:themeColor="accent2" w:themeShade="BF"/>
                          </w:rPr>
                          <w:t>Highscores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6"/>
    </w:p>
    <w:p w:rsidR="00AA0311" w:rsidRDefault="00660428" w:rsidP="00660428">
      <w:r>
        <w:t>Do lado direito está representado do menu das melhores pontuações com o nome (3 letras, ver “</w:t>
      </w:r>
      <w:r w:rsidR="00AA0311">
        <w:t xml:space="preserve">Game </w:t>
      </w:r>
      <w:proofErr w:type="spellStart"/>
      <w:r w:rsidR="00AA0311">
        <w:t>Over</w:t>
      </w:r>
      <w:proofErr w:type="spellEnd"/>
      <w:r w:rsidR="00AA0311">
        <w:t xml:space="preserve"> Menu”), data (dia/mês/ano) e pontuação respetivas. </w:t>
      </w:r>
    </w:p>
    <w:p w:rsidR="00AA0311" w:rsidRDefault="00AA0311" w:rsidP="00660428">
      <w:r>
        <w:t>O menu permite o uso do cursor para clicar no botão “</w:t>
      </w:r>
      <w:proofErr w:type="spellStart"/>
      <w:r>
        <w:t>Back</w:t>
      </w:r>
      <w:proofErr w:type="spellEnd"/>
      <w:r>
        <w:t>” para voltar ao menu inicial ou o uso da tecla “</w:t>
      </w:r>
      <w:proofErr w:type="spellStart"/>
      <w:r>
        <w:t>Esc</w:t>
      </w:r>
      <w:proofErr w:type="spellEnd"/>
      <w:r>
        <w:t>”.</w:t>
      </w:r>
    </w:p>
    <w:p w:rsidR="00AA0311" w:rsidRDefault="00AA0311">
      <w:pPr>
        <w:spacing w:after="200"/>
      </w:pPr>
      <w:r>
        <w:br w:type="page"/>
      </w:r>
    </w:p>
    <w:p w:rsidR="00AA0311" w:rsidRDefault="00AA0311" w:rsidP="00AA0311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7" w:name="_Toc439666975"/>
      <w:proofErr w:type="spellStart"/>
      <w:r w:rsidRPr="00AA0311">
        <w:rPr>
          <w:i/>
          <w:color w:val="9D3511" w:themeColor="accent1" w:themeShade="BF"/>
        </w:rPr>
        <w:lastRenderedPageBreak/>
        <w:t>Options</w:t>
      </w:r>
      <w:bookmarkEnd w:id="7"/>
      <w:proofErr w:type="spellEnd"/>
    </w:p>
    <w:p w:rsidR="00AA0311" w:rsidRDefault="00AA0311" w:rsidP="00AA0311"/>
    <w:p w:rsidR="00AA0311" w:rsidRDefault="00AA0311" w:rsidP="00AA0311">
      <w:r>
        <w:t>Abaixo está representado o menu de opções em que é possível escolher o tipo de controlador a</w:t>
      </w:r>
      <w:r w:rsidR="009E3A28">
        <w:t xml:space="preserve"> utilizar no modo de um jogador. As opções são: </w:t>
      </w:r>
      <w:proofErr w:type="spellStart"/>
      <w:proofErr w:type="gramStart"/>
      <w:r w:rsidR="009E3A28" w:rsidRPr="009E3A28">
        <w:rPr>
          <w:i/>
        </w:rPr>
        <w:t>keyboard</w:t>
      </w:r>
      <w:proofErr w:type="spellEnd"/>
      <w:proofErr w:type="gramEnd"/>
      <w:r w:rsidR="009E3A28">
        <w:t xml:space="preserve">, que permite usar as teclas para a direita e esquerda e barra de espaços do teclado para movimentar a nave do jogador; e </w:t>
      </w:r>
      <w:proofErr w:type="gramStart"/>
      <w:r w:rsidR="009E3A28" w:rsidRPr="009E3A28">
        <w:rPr>
          <w:i/>
        </w:rPr>
        <w:t>mouse</w:t>
      </w:r>
      <w:proofErr w:type="gramEnd"/>
      <w:r w:rsidR="009E3A28">
        <w:rPr>
          <w:i/>
        </w:rPr>
        <w:t xml:space="preserve"> </w:t>
      </w:r>
      <w:r w:rsidR="009E3A28">
        <w:t>que utiliza o movimento do rato e o botão do lado esquerdo para mover e disparar, respetivamente.</w:t>
      </w:r>
    </w:p>
    <w:p w:rsidR="00AA0311" w:rsidRPr="00AA0311" w:rsidRDefault="009E3A28" w:rsidP="00AA031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A1A99E" wp14:editId="4CF4E711">
                <wp:simplePos x="0" y="0"/>
                <wp:positionH relativeFrom="column">
                  <wp:posOffset>-24130</wp:posOffset>
                </wp:positionH>
                <wp:positionV relativeFrom="paragraph">
                  <wp:posOffset>8255</wp:posOffset>
                </wp:positionV>
                <wp:extent cx="3448050" cy="2978150"/>
                <wp:effectExtent l="0" t="0" r="0" b="0"/>
                <wp:wrapTight wrapText="bothSides">
                  <wp:wrapPolygon edited="0">
                    <wp:start x="0" y="0"/>
                    <wp:lineTo x="0" y="21416"/>
                    <wp:lineTo x="21481" y="21416"/>
                    <wp:lineTo x="21481" y="0"/>
                    <wp:lineTo x="0" y="0"/>
                  </wp:wrapPolygon>
                </wp:wrapTight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2978150"/>
                          <a:chOff x="0" y="0"/>
                          <a:chExt cx="3448050" cy="2978150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78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0" y="2847975"/>
                            <a:ext cx="3448050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A0311" w:rsidRPr="001F16D9" w:rsidRDefault="00AA0311" w:rsidP="00AA0311">
                              <w:pPr>
                                <w:pStyle w:val="Legenda"/>
                                <w:rPr>
                                  <w:noProof/>
                                  <w:color w:val="000000" w:themeColor="text1" w:themeShade="BF"/>
                                  <w:szCs w:val="20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 w:rsidR="00B703D4">
                                  <w:rPr>
                                    <w:noProof/>
                                    <w:color w:val="732117" w:themeColor="accent2" w:themeShade="BF"/>
                                  </w:rPr>
                                  <w:t>5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</w:t>
                              </w:r>
                              <w:proofErr w:type="spellStart"/>
                              <w:r w:rsidRPr="00AA0311">
                                <w:rPr>
                                  <w:i/>
                                  <w:color w:val="732117" w:themeColor="accent2" w:themeShade="BF"/>
                                </w:rPr>
                                <w:t>Options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1A99E" id="Grupo 13" o:spid="_x0000_s1040" style="position:absolute;margin-left:-1.9pt;margin-top:.65pt;width:271.5pt;height:234.5pt;z-index:251672576" coordsize="34480,29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">
                <v:shape id="Imagem 11" o:spid="_x0000_s1041" type="#_x0000_t75" style="position:absolute;width:34480;height:27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q7RjBAAAA2wAAAA8AAABkcnMvZG93bnJldi54bWxETz1rwzAQ3Qv5D+IC3WrZCYTiRjGlkJIl&#10;Q5OC18O62k6sk5BU28mvrwqFbvd4n7etZjOIkXzoLSsoshwEcWN1z62Cz/P+6RlEiMgaB8uk4EYB&#10;qt3iYYulthN/0HiKrUghHEpU0MXoSilD05HBkFlHnLgv6w3GBH0rtccphZtBrvJ8Iw32nBo6dPTW&#10;UXM9fRsFju94d85s6rU3x/dbONfz/qLU43J+fQERaY7/4j/3Qaf5Bfz+kg6Qu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mq7RjBAAAA2wAAAA8AAAAAAAAAAAAAAAAAnwIA&#10;AGRycy9kb3ducmV2LnhtbFBLBQYAAAAABAAEAPcAAACNAwAAAAA=&#10;">
                  <v:imagedata r:id="rId20" o:title=""/>
                  <v:path arrowok="t"/>
                </v:shape>
                <v:shape id="Caixa de texto 12" o:spid="_x0000_s1042" type="#_x0000_t202" style="position:absolute;top:28479;width:3448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AA0311" w:rsidRPr="001F16D9" w:rsidRDefault="00AA0311" w:rsidP="00AA0311">
                        <w:pPr>
                          <w:pStyle w:val="Legenda"/>
                          <w:rPr>
                            <w:noProof/>
                            <w:color w:val="000000" w:themeColor="text1" w:themeShade="BF"/>
                            <w:szCs w:val="20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 w:rsidR="00B703D4">
                            <w:rPr>
                              <w:noProof/>
                              <w:color w:val="732117" w:themeColor="accent2" w:themeShade="BF"/>
                            </w:rPr>
                            <w:t>5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</w:t>
                        </w:r>
                        <w:proofErr w:type="spellStart"/>
                        <w:r w:rsidRPr="00AA0311">
                          <w:rPr>
                            <w:i/>
                            <w:color w:val="732117" w:themeColor="accent2" w:themeShade="BF"/>
                          </w:rPr>
                          <w:t>Options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O menu é passível de ser navegado utilizando as teclas para a direita e esquerda para alterar o controlador a usar, assim como as teclas “</w:t>
      </w:r>
      <w:proofErr w:type="spellStart"/>
      <w:r>
        <w:t>Esc</w:t>
      </w:r>
      <w:proofErr w:type="spellEnd"/>
      <w:r>
        <w:t>” e “</w:t>
      </w:r>
      <w:proofErr w:type="spellStart"/>
      <w:r>
        <w:t>Enter</w:t>
      </w:r>
      <w:proofErr w:type="spellEnd"/>
      <w:r>
        <w:t>” para cancelar e aceitar as alterações feitas. É também possível utilizador o rato para estas ações.</w:t>
      </w:r>
    </w:p>
    <w:p w:rsidR="009E3A28" w:rsidRDefault="009E3A28">
      <w:pPr>
        <w:spacing w:after="200"/>
      </w:pPr>
      <w:r>
        <w:br w:type="page"/>
      </w:r>
    </w:p>
    <w:p w:rsidR="00660428" w:rsidRDefault="009E3A28" w:rsidP="009E3A2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8" w:name="_Toc439666976"/>
      <w:r w:rsidRPr="009E3A28">
        <w:rPr>
          <w:i/>
          <w:color w:val="9D3511" w:themeColor="accent1" w:themeShade="BF"/>
        </w:rPr>
        <w:lastRenderedPageBreak/>
        <w:t xml:space="preserve">Game </w:t>
      </w:r>
      <w:proofErr w:type="spellStart"/>
      <w:r w:rsidRPr="009E3A28">
        <w:rPr>
          <w:i/>
          <w:color w:val="9D3511" w:themeColor="accent1" w:themeShade="BF"/>
        </w:rPr>
        <w:t>Over</w:t>
      </w:r>
      <w:proofErr w:type="spellEnd"/>
      <w:r w:rsidRPr="009E3A28">
        <w:rPr>
          <w:i/>
          <w:color w:val="9D3511" w:themeColor="accent1" w:themeShade="BF"/>
        </w:rPr>
        <w:t xml:space="preserve"> Menu</w:t>
      </w:r>
      <w:bookmarkEnd w:id="8"/>
    </w:p>
    <w:p w:rsidR="009E3A28" w:rsidRDefault="009E3A28" w:rsidP="009E3A28"/>
    <w:p w:rsidR="009E3A28" w:rsidRDefault="009E3A28" w:rsidP="009E3A28">
      <w:r>
        <w:t xml:space="preserve">Caso a pontuação do jogador no modo </w:t>
      </w:r>
      <w:proofErr w:type="spellStart"/>
      <w:r>
        <w:rPr>
          <w:i/>
        </w:rPr>
        <w:t>singleplayer</w:t>
      </w:r>
      <w:proofErr w:type="spellEnd"/>
      <w:r>
        <w:t xml:space="preserve"> seja suficiente para figurar na tabela das melhores pontuações, este será presentado com o seguinte menu.</w:t>
      </w:r>
    </w:p>
    <w:p w:rsidR="009E3A28" w:rsidRDefault="009E3A28" w:rsidP="009E3A28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B79CC6" wp14:editId="57061DC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990975" cy="4168775"/>
                <wp:effectExtent l="0" t="0" r="9525" b="3175"/>
                <wp:wrapTight wrapText="bothSides">
                  <wp:wrapPolygon edited="0">
                    <wp:start x="0" y="0"/>
                    <wp:lineTo x="0" y="21518"/>
                    <wp:lineTo x="21548" y="21518"/>
                    <wp:lineTo x="21548" y="0"/>
                    <wp:lineTo x="0" y="0"/>
                  </wp:wrapPolygon>
                </wp:wrapTight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4168775"/>
                          <a:chOff x="0" y="0"/>
                          <a:chExt cx="3990975" cy="4168775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98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18"/>
                        <wps:cNvSpPr txBox="1"/>
                        <wps:spPr>
                          <a:xfrm>
                            <a:off x="0" y="4038600"/>
                            <a:ext cx="3990975" cy="130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E3A28" w:rsidRPr="00AE02F3" w:rsidRDefault="009E3A28" w:rsidP="009E3A28">
                              <w:pPr>
                                <w:pStyle w:val="Legenda"/>
                                <w:rPr>
                                  <w:noProof/>
                                  <w:color w:val="000000" w:themeColor="text1" w:themeShade="BF"/>
                                  <w:szCs w:val="20"/>
                                </w:rPr>
                              </w:pPr>
                              <w:r>
                                <w:rPr>
                                  <w:color w:val="732117" w:themeColor="accent2" w:themeShade="BF"/>
                                </w:rPr>
                                <w:t xml:space="preserve">Figura </w:t>
                              </w:r>
                              <w:fldSimple w:instr=" SEQ Figura \* ARABIC ">
                                <w:r w:rsidR="00B703D4">
                                  <w:rPr>
                                    <w:noProof/>
                                    <w:color w:val="732117" w:themeColor="accent2" w:themeShade="BF"/>
                                  </w:rPr>
                                  <w:t>6</w:t>
                                </w:r>
                              </w:fldSimple>
                              <w:r>
                                <w:rPr>
                                  <w:color w:val="732117" w:themeColor="accent2" w:themeShade="BF"/>
                                </w:rPr>
                                <w:t xml:space="preserve"> - </w:t>
                              </w:r>
                              <w:r w:rsidRPr="006445B0">
                                <w:rPr>
                                  <w:i/>
                                  <w:color w:val="732117" w:themeColor="accent2" w:themeShade="BF"/>
                                </w:rPr>
                                <w:t xml:space="preserve">Game </w:t>
                              </w:r>
                              <w:proofErr w:type="spellStart"/>
                              <w:r w:rsidRPr="006445B0">
                                <w:rPr>
                                  <w:i/>
                                  <w:color w:val="732117" w:themeColor="accent2" w:themeShade="BF"/>
                                </w:rPr>
                                <w:t>Over</w:t>
                              </w:r>
                              <w:proofErr w:type="spellEnd"/>
                              <w:r w:rsidRPr="006445B0">
                                <w:rPr>
                                  <w:i/>
                                  <w:color w:val="732117" w:themeColor="accent2" w:themeShade="BF"/>
                                </w:rPr>
                                <w:t xml:space="preserve">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79CC6" id="Grupo 19" o:spid="_x0000_s1043" style="position:absolute;margin-left:0;margin-top:1.1pt;width:314.25pt;height:328.25pt;z-index:251676672;mso-position-horizontal:center;mso-position-horizontal-relative:margin" coordsize="39909,41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">
                <v:shape id="Imagem 17" o:spid="_x0000_s1044" type="#_x0000_t75" style="position:absolute;width:39909;height:398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ziL7CAAAA2wAAAA8AAABkcnMvZG93bnJldi54bWxET0uLwjAQvgv+hzCCN01d8EHXWBYXwYMs&#10;WAXxNjSzbdlm0jZR6/56Iwje5uN7zjLpTCWu1LrSsoLJOAJBnFldcq7geNiMFiCcR9ZYWSYFd3KQ&#10;rPq9Jcba3nhP19TnIoSwi1FB4X0dS+myggy6sa2JA/drW4M+wDaXusVbCDeV/IiimTRYcmgosKZ1&#10;QdlfejEKsq6ZT2v7k+42zbmcnU78v/9mpYaD7usThKfOv8Uv91aH+XN4/hIO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84i+wgAAANsAAAAPAAAAAAAAAAAAAAAAAJ8C&#10;AABkcnMvZG93bnJldi54bWxQSwUGAAAAAAQABAD3AAAAjgMAAAAA&#10;">
                  <v:imagedata r:id="rId22" o:title=""/>
                  <v:path arrowok="t"/>
                </v:shape>
                <v:shape id="Caixa de texto 18" o:spid="_x0000_s1045" type="#_x0000_t202" style="position:absolute;top:40386;width:39909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XwM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BlV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eXwMYAAADbAAAADwAAAAAAAAAAAAAAAACYAgAAZHJz&#10;L2Rvd25yZXYueG1sUEsFBgAAAAAEAAQA9QAAAIsDAAAAAA==&#10;" stroked="f">
                  <v:textbox style="mso-fit-shape-to-text:t" inset="0,0,0,0">
                    <w:txbxContent>
                      <w:p w:rsidR="009E3A28" w:rsidRPr="00AE02F3" w:rsidRDefault="009E3A28" w:rsidP="009E3A28">
                        <w:pPr>
                          <w:pStyle w:val="Legenda"/>
                          <w:rPr>
                            <w:noProof/>
                            <w:color w:val="000000" w:themeColor="text1" w:themeShade="BF"/>
                            <w:szCs w:val="20"/>
                          </w:rPr>
                        </w:pPr>
                        <w:r>
                          <w:rPr>
                            <w:color w:val="732117" w:themeColor="accent2" w:themeShade="BF"/>
                          </w:rPr>
                          <w:t xml:space="preserve">Figura </w:t>
                        </w:r>
                        <w:fldSimple w:instr=" SEQ Figura \* ARABIC ">
                          <w:r w:rsidR="00B703D4">
                            <w:rPr>
                              <w:noProof/>
                              <w:color w:val="732117" w:themeColor="accent2" w:themeShade="BF"/>
                            </w:rPr>
                            <w:t>6</w:t>
                          </w:r>
                        </w:fldSimple>
                        <w:r>
                          <w:rPr>
                            <w:color w:val="732117" w:themeColor="accent2" w:themeShade="BF"/>
                          </w:rPr>
                          <w:t xml:space="preserve"> - </w:t>
                        </w:r>
                        <w:r w:rsidRPr="006445B0">
                          <w:rPr>
                            <w:i/>
                            <w:color w:val="732117" w:themeColor="accent2" w:themeShade="BF"/>
                          </w:rPr>
                          <w:t xml:space="preserve">Game </w:t>
                        </w:r>
                        <w:proofErr w:type="spellStart"/>
                        <w:r w:rsidRPr="006445B0">
                          <w:rPr>
                            <w:i/>
                            <w:color w:val="732117" w:themeColor="accent2" w:themeShade="BF"/>
                          </w:rPr>
                          <w:t>Over</w:t>
                        </w:r>
                        <w:proofErr w:type="spellEnd"/>
                        <w:r w:rsidRPr="006445B0">
                          <w:rPr>
                            <w:i/>
                            <w:color w:val="732117" w:themeColor="accent2" w:themeShade="BF"/>
                          </w:rPr>
                          <w:t xml:space="preserve"> Menu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9E3A28" w:rsidRDefault="009E3A28" w:rsidP="009E3A28"/>
    <w:p w:rsidR="009E3A28" w:rsidRDefault="009E3A28" w:rsidP="009E3A28"/>
    <w:p w:rsidR="009E3A28" w:rsidRDefault="009E3A28" w:rsidP="009E3A28"/>
    <w:p w:rsidR="009E3A28" w:rsidRDefault="009E3A28" w:rsidP="009E3A28"/>
    <w:p w:rsidR="009E3A28" w:rsidRDefault="009E3A28" w:rsidP="009E3A28"/>
    <w:p w:rsidR="009E3A28" w:rsidRDefault="009E3A28" w:rsidP="009E3A28"/>
    <w:p w:rsidR="009E3A28" w:rsidRPr="009E3A28" w:rsidRDefault="009E3A28" w:rsidP="009E3A28"/>
    <w:p w:rsidR="00AA0311" w:rsidRDefault="00AA0311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</w:p>
    <w:p w:rsidR="009E3A28" w:rsidRDefault="009E3A28">
      <w:pPr>
        <w:spacing w:after="200"/>
      </w:pPr>
      <w:r>
        <w:t>O menu de fim de jogo permite ao utilizador introduzir um nome identificativo de três letras que, mais tarde, ser</w:t>
      </w:r>
      <w:r w:rsidR="00CC6D6F">
        <w:t>á adicionado à tabela das melhores pontuações.</w:t>
      </w:r>
    </w:p>
    <w:p w:rsidR="00CC6D6F" w:rsidRDefault="00CC6D6F">
      <w:pPr>
        <w:spacing w:after="200"/>
      </w:pPr>
      <w:r>
        <w:t>Este menu poderá ser navegado utilizado o rato.</w:t>
      </w:r>
    </w:p>
    <w:p w:rsidR="00CC6D6F" w:rsidRDefault="00CC6D6F">
      <w:pPr>
        <w:spacing w:after="200"/>
      </w:pPr>
      <w:r>
        <w:br w:type="page"/>
      </w:r>
    </w:p>
    <w:p w:rsidR="00CC6D6F" w:rsidRDefault="00CC6D6F" w:rsidP="00CC6D6F">
      <w:pPr>
        <w:pStyle w:val="Cabealho1"/>
        <w:numPr>
          <w:ilvl w:val="0"/>
          <w:numId w:val="11"/>
        </w:numPr>
        <w:rPr>
          <w:color w:val="9D3511" w:themeColor="accent1" w:themeShade="BF"/>
        </w:rPr>
      </w:pPr>
      <w:bookmarkStart w:id="9" w:name="_Toc439666977"/>
      <w:r>
        <w:rPr>
          <w:color w:val="9D3511" w:themeColor="accent1" w:themeShade="BF"/>
        </w:rPr>
        <w:lastRenderedPageBreak/>
        <w:t>Estado do projeto</w:t>
      </w:r>
      <w:bookmarkEnd w:id="9"/>
    </w:p>
    <w:p w:rsidR="00CC6D6F" w:rsidRDefault="00CC6D6F" w:rsidP="00CC6D6F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10" w:name="_Toc439666978"/>
      <w:r>
        <w:rPr>
          <w:color w:val="9D3511" w:themeColor="accent1" w:themeShade="BF"/>
        </w:rPr>
        <w:t>Dispositivos utilizados</w:t>
      </w:r>
      <w:bookmarkEnd w:id="10"/>
      <w:r>
        <w:rPr>
          <w:color w:val="9D3511" w:themeColor="accent1" w:themeShade="BF"/>
        </w:rPr>
        <w:t xml:space="preserve"> </w:t>
      </w:r>
    </w:p>
    <w:p w:rsidR="00CC6D6F" w:rsidRDefault="00CC6D6F" w:rsidP="00CC6D6F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654"/>
        <w:gridCol w:w="4863"/>
        <w:gridCol w:w="1554"/>
      </w:tblGrid>
      <w:tr w:rsidR="00CC6D6F" w:rsidTr="00CC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Dispositivo</w:t>
            </w:r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Utilização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Interrupção?</w:t>
            </w:r>
          </w:p>
        </w:tc>
      </w:tr>
      <w:tr w:rsidR="00CC6D6F" w:rsidTr="00CC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Timer</w:t>
            </w:r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Atualizações do estado do jogo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CC6D6F" w:rsidTr="00CC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Teclado</w:t>
            </w:r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do jogo com o utilizador e navegação nos menus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CC6D6F" w:rsidTr="00CC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>Rato</w:t>
            </w:r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do jogo com o utilizador</w:t>
            </w:r>
            <w:r>
              <w:t xml:space="preserve"> e navegação nos menus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CC6D6F" w:rsidTr="00CC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  <w:i w:val="0"/>
              </w:rPr>
            </w:pPr>
            <w:r w:rsidRPr="00CC6D6F">
              <w:rPr>
                <w:rFonts w:asciiTheme="minorHAnsi" w:hAnsiTheme="minorHAnsi"/>
                <w:i w:val="0"/>
              </w:rPr>
              <w:t>Placa Gráfica (modo vídeo)</w:t>
            </w:r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Desenho de imagens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CC6D6F" w:rsidTr="00CC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 xml:space="preserve">Real Time </w:t>
            </w:r>
            <w:proofErr w:type="spellStart"/>
            <w:r w:rsidRPr="00CC6D6F">
              <w:rPr>
                <w:rFonts w:asciiTheme="minorHAnsi" w:hAnsiTheme="minorHAnsi"/>
              </w:rPr>
              <w:t>Clock</w:t>
            </w:r>
            <w:proofErr w:type="spellEnd"/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Obtenção de data das melhores pontuações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CC6D6F" w:rsidTr="00CC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C6D6F" w:rsidRPr="00CC6D6F" w:rsidRDefault="00CC6D6F" w:rsidP="00CC6D6F">
            <w:pPr>
              <w:rPr>
                <w:rFonts w:asciiTheme="minorHAnsi" w:hAnsiTheme="minorHAnsi"/>
              </w:rPr>
            </w:pPr>
            <w:r w:rsidRPr="00CC6D6F">
              <w:rPr>
                <w:rFonts w:asciiTheme="minorHAnsi" w:hAnsiTheme="minorHAnsi"/>
              </w:rPr>
              <w:t xml:space="preserve">Serial </w:t>
            </w:r>
            <w:proofErr w:type="spellStart"/>
            <w:r w:rsidRPr="00CC6D6F">
              <w:rPr>
                <w:rFonts w:asciiTheme="minorHAnsi" w:hAnsiTheme="minorHAnsi"/>
              </w:rPr>
              <w:t>Port</w:t>
            </w:r>
            <w:proofErr w:type="spellEnd"/>
          </w:p>
        </w:tc>
        <w:tc>
          <w:tcPr>
            <w:tcW w:w="4863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Comunição</w:t>
            </w:r>
            <w:proofErr w:type="spellEnd"/>
            <w:r>
              <w:t xml:space="preserve"> entre </w:t>
            </w:r>
            <w:proofErr w:type="gramStart"/>
            <w:r>
              <w:t>dois computador</w:t>
            </w:r>
            <w:proofErr w:type="gramEnd"/>
            <w:r>
              <w:t xml:space="preserve"> para o modo multijogador</w:t>
            </w:r>
          </w:p>
        </w:tc>
        <w:tc>
          <w:tcPr>
            <w:tcW w:w="1554" w:type="dxa"/>
          </w:tcPr>
          <w:p w:rsidR="00CC6D6F" w:rsidRPr="00CC6D6F" w:rsidRDefault="00CC6D6F" w:rsidP="00CC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:rsidR="00CC6D6F" w:rsidRPr="00CC6D6F" w:rsidRDefault="00CC6D6F" w:rsidP="00CC6D6F"/>
    <w:p w:rsidR="00CC6D6F" w:rsidRDefault="009E3A28">
      <w:pPr>
        <w:spacing w:after="200"/>
      </w:pPr>
      <w:r>
        <w:br w:type="page"/>
      </w:r>
    </w:p>
    <w:p w:rsidR="009E3A28" w:rsidRDefault="00CC6D6F" w:rsidP="00CC6D6F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11" w:name="_Toc439666979"/>
      <w:r w:rsidRPr="00CC6D6F">
        <w:rPr>
          <w:i/>
          <w:color w:val="9D3511" w:themeColor="accent1" w:themeShade="BF"/>
        </w:rPr>
        <w:lastRenderedPageBreak/>
        <w:t>Timer</w:t>
      </w:r>
      <w:bookmarkEnd w:id="11"/>
    </w:p>
    <w:p w:rsidR="00CC6D6F" w:rsidRDefault="00CC6D6F" w:rsidP="00CC6D6F"/>
    <w:p w:rsidR="00153218" w:rsidRDefault="00CC6D6F" w:rsidP="00CC6D6F">
      <w:r>
        <w:t xml:space="preserve">O </w:t>
      </w:r>
      <w:r w:rsidRPr="00CC6D6F">
        <w:rPr>
          <w:i/>
        </w:rPr>
        <w:t>timer</w:t>
      </w:r>
      <w:r>
        <w:rPr>
          <w:i/>
        </w:rPr>
        <w:t xml:space="preserve"> </w:t>
      </w:r>
      <w:r>
        <w:t xml:space="preserve">presente no </w:t>
      </w:r>
      <w:proofErr w:type="spellStart"/>
      <w:r w:rsidRPr="00CC6D6F">
        <w:rPr>
          <w:i/>
        </w:rPr>
        <w:t>Minix</w:t>
      </w:r>
      <w:proofErr w:type="spellEnd"/>
      <w:r>
        <w:t xml:space="preserve"> é utilizado no sentido de atualizar o estado do programa. Quer seja necessário desenhar imagens, mover extraterrestres e </w:t>
      </w:r>
      <w:r w:rsidR="00153218">
        <w:t>disparar projéteis. Praticamente todo o tipo de informação é modificado pelas interrupções do temporizador, sendo este indispensável para o bom funcionamento de todo o projeto.</w:t>
      </w:r>
    </w:p>
    <w:p w:rsidR="00153218" w:rsidRDefault="00153218">
      <w:pPr>
        <w:spacing w:after="200"/>
      </w:pPr>
      <w:r>
        <w:br w:type="page"/>
      </w:r>
    </w:p>
    <w:p w:rsidR="00CC6D6F" w:rsidRDefault="00153218" w:rsidP="00153218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12" w:name="_Toc439666980"/>
      <w:r>
        <w:rPr>
          <w:color w:val="9D3511" w:themeColor="accent1" w:themeShade="BF"/>
        </w:rPr>
        <w:lastRenderedPageBreak/>
        <w:t>Teclado</w:t>
      </w:r>
      <w:bookmarkEnd w:id="12"/>
    </w:p>
    <w:p w:rsidR="00153218" w:rsidRDefault="00153218" w:rsidP="00153218"/>
    <w:p w:rsidR="00153218" w:rsidRDefault="00153218" w:rsidP="00153218">
      <w:pPr>
        <w:ind w:firstLine="360"/>
      </w:pPr>
      <w:r>
        <w:t>O teclado, sendo um dispositivo não tão importante para o sucesso do trabalho, também tem a sua fatia de atenção. Os jogadores quer no modo de apenas um jogador, quer em multijogador têm a opção de utilizar as teclas para controlar as suas naves. Contudo, não é só nos modos de jogo que este dispositivo é usado. Na interação jogador-menu, o teclado tem um papel alternativo, mas simultâneo, ao do rato, alargando as opções de escolha para o utilizador.</w:t>
      </w:r>
    </w:p>
    <w:p w:rsidR="00153218" w:rsidRDefault="00153218">
      <w:pPr>
        <w:spacing w:after="200"/>
      </w:pPr>
      <w:r>
        <w:br w:type="page"/>
      </w:r>
    </w:p>
    <w:p w:rsidR="00153218" w:rsidRDefault="00153218" w:rsidP="00153218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13" w:name="_Toc439666981"/>
      <w:r>
        <w:rPr>
          <w:color w:val="9D3511" w:themeColor="accent1" w:themeShade="BF"/>
        </w:rPr>
        <w:lastRenderedPageBreak/>
        <w:t>Rato</w:t>
      </w:r>
      <w:bookmarkEnd w:id="13"/>
    </w:p>
    <w:p w:rsidR="00153218" w:rsidRDefault="00153218" w:rsidP="00153218"/>
    <w:p w:rsidR="00153218" w:rsidRDefault="00153218" w:rsidP="00153218">
      <w:pPr>
        <w:ind w:left="360"/>
      </w:pPr>
      <w:r>
        <w:t>Este periférico mantém uma relação chegada ao utilizador, uma vez que é o modo mais utilizado de navegação nos menus. No entanto, também poderá ser utilizado no modo de um jogador para movimentar a nave e lançar projéteis.</w:t>
      </w:r>
    </w:p>
    <w:p w:rsidR="00153218" w:rsidRDefault="00153218">
      <w:pPr>
        <w:spacing w:after="200"/>
      </w:pPr>
      <w:r>
        <w:br w:type="page"/>
      </w:r>
    </w:p>
    <w:p w:rsidR="00153218" w:rsidRDefault="00153218" w:rsidP="00153218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14" w:name="_Toc439666982"/>
      <w:r>
        <w:rPr>
          <w:color w:val="9D3511" w:themeColor="accent1" w:themeShade="BF"/>
        </w:rPr>
        <w:lastRenderedPageBreak/>
        <w:t>Placa Gráfica</w:t>
      </w:r>
      <w:bookmarkEnd w:id="14"/>
    </w:p>
    <w:p w:rsidR="00153218" w:rsidRDefault="00153218" w:rsidP="00153218"/>
    <w:p w:rsidR="002C51F6" w:rsidRDefault="002C51F6" w:rsidP="00153218">
      <w:r>
        <w:t xml:space="preserve">A placa gráfica é um componente chave do projeto, dado que permite desenhar imagens criadas pelo grupo, utilizando o modo RGB (5:6:5) com 1024 </w:t>
      </w:r>
      <w:r w:rsidR="007405A6">
        <w:t>pixéis</w:t>
      </w:r>
      <w:r>
        <w:t xml:space="preserve"> de largura por 768 de altura.</w:t>
      </w:r>
    </w:p>
    <w:p w:rsidR="002C51F6" w:rsidRDefault="002C51F6" w:rsidP="00153218">
      <w:r>
        <w:t xml:space="preserve">O grupo decidiu utilizar a técnica de </w:t>
      </w:r>
      <w:proofErr w:type="spellStart"/>
      <w:r w:rsidRPr="002C51F6">
        <w:rPr>
          <w:i/>
        </w:rPr>
        <w:t>double</w:t>
      </w:r>
      <w:proofErr w:type="spellEnd"/>
      <w:r w:rsidRPr="002C51F6">
        <w:rPr>
          <w:i/>
        </w:rPr>
        <w:t xml:space="preserve"> </w:t>
      </w:r>
      <w:proofErr w:type="spellStart"/>
      <w:r w:rsidRPr="002C51F6">
        <w:rPr>
          <w:i/>
        </w:rPr>
        <w:t>buffering</w:t>
      </w:r>
      <w:proofErr w:type="spellEnd"/>
      <w:r>
        <w:t xml:space="preserve"> de modo a fornecer uma experiência mais suave ao jogador.</w:t>
      </w:r>
    </w:p>
    <w:p w:rsidR="002C51F6" w:rsidRDefault="002C51F6" w:rsidP="00153218">
      <w:r>
        <w:t xml:space="preserve">De modo a detetar colisões entre entidades do jogo, o grupo desenvolveu um algoritmo de deteção de colisões entre retângulos. </w:t>
      </w:r>
    </w:p>
    <w:p w:rsidR="002C51F6" w:rsidRDefault="002C51F6" w:rsidP="00153218">
      <w:proofErr w:type="gramStart"/>
      <w:r>
        <w:t>Numa</w:t>
      </w:r>
      <w:proofErr w:type="gramEnd"/>
      <w:r>
        <w:t xml:space="preserve"> </w:t>
      </w:r>
      <w:proofErr w:type="gramStart"/>
      <w:r>
        <w:t>tentativa</w:t>
      </w:r>
      <w:proofErr w:type="gramEnd"/>
      <w:r>
        <w:t xml:space="preserve"> de embelezar o ambiente de jogo, foram criadas animações utilizando </w:t>
      </w:r>
      <w:r w:rsidRPr="002C51F6">
        <w:rPr>
          <w:i/>
        </w:rPr>
        <w:t>bitmaps</w:t>
      </w:r>
      <w:r>
        <w:t xml:space="preserve">. </w:t>
      </w:r>
    </w:p>
    <w:p w:rsidR="002C51F6" w:rsidRPr="002C51F6" w:rsidRDefault="002C51F6" w:rsidP="00153218">
      <w:r>
        <w:t xml:space="preserve">Para ser possível o envio de informação textual, o grupo criou um algoritmo para escrever inteiros, caracteres e </w:t>
      </w:r>
      <w:proofErr w:type="spellStart"/>
      <w:r w:rsidRPr="002C51F6">
        <w:rPr>
          <w:i/>
        </w:rPr>
        <w:t>strings</w:t>
      </w:r>
      <w:proofErr w:type="spellEnd"/>
      <w:r>
        <w:t xml:space="preserve"> através de um </w:t>
      </w:r>
      <w:r w:rsidRPr="002C51F6">
        <w:rPr>
          <w:i/>
        </w:rPr>
        <w:t>bitmap</w:t>
      </w:r>
      <w:r>
        <w:t xml:space="preserve"> baseado na tabela ASCII.</w:t>
      </w:r>
    </w:p>
    <w:p w:rsidR="007405A6" w:rsidRDefault="007405A6">
      <w:pPr>
        <w:spacing w:after="200"/>
      </w:pPr>
      <w:r>
        <w:br w:type="page"/>
      </w:r>
    </w:p>
    <w:p w:rsidR="009E3A28" w:rsidRDefault="007405A6" w:rsidP="007405A6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15" w:name="_Toc439666983"/>
      <w:r w:rsidRPr="007405A6">
        <w:rPr>
          <w:i/>
          <w:color w:val="9D3511" w:themeColor="accent1" w:themeShade="BF"/>
        </w:rPr>
        <w:lastRenderedPageBreak/>
        <w:t xml:space="preserve">Real Time </w:t>
      </w:r>
      <w:proofErr w:type="spellStart"/>
      <w:r w:rsidRPr="007405A6">
        <w:rPr>
          <w:i/>
          <w:color w:val="9D3511" w:themeColor="accent1" w:themeShade="BF"/>
        </w:rPr>
        <w:t>Clock</w:t>
      </w:r>
      <w:bookmarkEnd w:id="15"/>
      <w:proofErr w:type="spellEnd"/>
    </w:p>
    <w:p w:rsidR="007405A6" w:rsidRDefault="007405A6" w:rsidP="007405A6"/>
    <w:p w:rsidR="00922FEC" w:rsidRDefault="007405A6" w:rsidP="007405A6">
      <w:pPr>
        <w:ind w:left="360"/>
      </w:pPr>
      <w:r>
        <w:t>O relógio em tempo real é utiliza</w:t>
      </w:r>
      <w:r w:rsidR="00922FEC">
        <w:t xml:space="preserve">do no projeto com o intuito de ler a data de obtenção de uma das melhoras pontuações. Como tal, o relógio só é acedido quando necessário, não sendo necessário gerar interrupções. </w:t>
      </w:r>
    </w:p>
    <w:p w:rsidR="00922FEC" w:rsidRDefault="00922FEC">
      <w:pPr>
        <w:spacing w:after="200"/>
      </w:pPr>
      <w:r>
        <w:br w:type="page"/>
      </w:r>
    </w:p>
    <w:p w:rsidR="007405A6" w:rsidRDefault="00922FEC" w:rsidP="00922FEC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16" w:name="_Toc439666984"/>
      <w:r w:rsidRPr="00922FEC">
        <w:rPr>
          <w:i/>
          <w:color w:val="9D3511" w:themeColor="accent1" w:themeShade="BF"/>
        </w:rPr>
        <w:lastRenderedPageBreak/>
        <w:t xml:space="preserve">Serial </w:t>
      </w:r>
      <w:proofErr w:type="spellStart"/>
      <w:r w:rsidRPr="00922FEC">
        <w:rPr>
          <w:i/>
          <w:color w:val="9D3511" w:themeColor="accent1" w:themeShade="BF"/>
        </w:rPr>
        <w:t>Port</w:t>
      </w:r>
      <w:bookmarkEnd w:id="16"/>
      <w:proofErr w:type="spellEnd"/>
    </w:p>
    <w:p w:rsidR="00922FEC" w:rsidRDefault="00922FEC" w:rsidP="00922FEC"/>
    <w:p w:rsidR="00922FEC" w:rsidRDefault="00DD54B8" w:rsidP="00DD54B8">
      <w:pPr>
        <w:spacing w:after="200"/>
        <w:ind w:left="360"/>
      </w:pPr>
      <w:r>
        <w:t>Parcialmente implementada nos módulos FIFO e UART. O grupo não conseguiu desenvolver a infraestrutura necessária para o bom funcionamento da porta de série a tempo da entrega.</w:t>
      </w:r>
      <w:r w:rsidR="00922FEC">
        <w:br w:type="page"/>
      </w:r>
    </w:p>
    <w:p w:rsidR="00922FEC" w:rsidRDefault="00922FEC" w:rsidP="00922FEC">
      <w:pPr>
        <w:pStyle w:val="Cabealho1"/>
        <w:numPr>
          <w:ilvl w:val="0"/>
          <w:numId w:val="11"/>
        </w:numPr>
        <w:rPr>
          <w:color w:val="9D3511" w:themeColor="accent1" w:themeShade="BF"/>
        </w:rPr>
      </w:pPr>
      <w:bookmarkStart w:id="17" w:name="_Toc439666985"/>
      <w:r>
        <w:rPr>
          <w:color w:val="9D3511" w:themeColor="accent1" w:themeShade="BF"/>
        </w:rPr>
        <w:lastRenderedPageBreak/>
        <w:t>Organização e estrutura do código</w:t>
      </w:r>
      <w:bookmarkEnd w:id="17"/>
    </w:p>
    <w:p w:rsidR="00922FEC" w:rsidRDefault="00922FEC">
      <w:pPr>
        <w:spacing w:after="200"/>
      </w:pPr>
    </w:p>
    <w:p w:rsidR="00CC6D6F" w:rsidRDefault="00922FEC" w:rsidP="00922FEC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18" w:name="_Toc439666986"/>
      <w:proofErr w:type="spellStart"/>
      <w:r w:rsidRPr="00922FEC">
        <w:rPr>
          <w:i/>
          <w:color w:val="9D3511" w:themeColor="accent1" w:themeShade="BF"/>
        </w:rPr>
        <w:t>Aliens</w:t>
      </w:r>
      <w:bookmarkEnd w:id="18"/>
      <w:proofErr w:type="spellEnd"/>
      <w:proofErr w:type="gramStart"/>
    </w:p>
    <w:p w:rsidR="00922FEC" w:rsidRDefault="00922FEC" w:rsidP="00922FEC">
      <w:proofErr w:type="gramEnd"/>
    </w:p>
    <w:p w:rsidR="00922FEC" w:rsidRDefault="00922FEC" w:rsidP="00922FEC">
      <w:pPr>
        <w:ind w:left="360"/>
      </w:pPr>
      <w:r>
        <w:t>Lida com todo o tipo de interações jogador-extraterrestres.</w:t>
      </w:r>
    </w:p>
    <w:p w:rsidR="00922FEC" w:rsidRDefault="00922FEC" w:rsidP="00922FEC">
      <w:pPr>
        <w:ind w:left="360"/>
      </w:pPr>
      <w:r>
        <w:t xml:space="preserve">Este módulo foi desenvolvido </w:t>
      </w:r>
      <w:r w:rsidR="00B15CE3">
        <w:t>maioritariamente pelo elemento Edgar Passos (80%).</w:t>
      </w:r>
    </w:p>
    <w:p w:rsidR="00922FEC" w:rsidRDefault="00922FEC" w:rsidP="00922FEC">
      <w:pPr>
        <w:ind w:left="360"/>
      </w:pPr>
    </w:p>
    <w:p w:rsidR="00922FEC" w:rsidRPr="00922FEC" w:rsidRDefault="00922FEC" w:rsidP="00922FEC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19" w:name="_Toc439666987"/>
      <w:proofErr w:type="spellStart"/>
      <w:r w:rsidRPr="00922FEC">
        <w:rPr>
          <w:i/>
          <w:color w:val="9D3511" w:themeColor="accent1" w:themeShade="BF"/>
        </w:rPr>
        <w:t>Animation</w:t>
      </w:r>
      <w:bookmarkEnd w:id="19"/>
      <w:proofErr w:type="spellEnd"/>
    </w:p>
    <w:p w:rsidR="00922FEC" w:rsidRDefault="00922FEC" w:rsidP="00922FEC">
      <w:pPr>
        <w:ind w:left="360"/>
      </w:pPr>
    </w:p>
    <w:p w:rsidR="00922FEC" w:rsidRDefault="00922FEC" w:rsidP="00922FEC">
      <w:pPr>
        <w:ind w:left="360"/>
      </w:pPr>
      <w:r>
        <w:t xml:space="preserve">Contém as </w:t>
      </w:r>
      <w:proofErr w:type="spellStart"/>
      <w:r>
        <w:t>sprite</w:t>
      </w:r>
      <w:proofErr w:type="spellEnd"/>
      <w:r>
        <w:t xml:space="preserve"> de cada animação, permite criar animações a partir de nomes de ficheiros, ou de bitmaps já carregados.</w:t>
      </w:r>
    </w:p>
    <w:p w:rsidR="00922FEC" w:rsidRDefault="00922FEC" w:rsidP="00922FEC">
      <w:pPr>
        <w:ind w:left="360"/>
      </w:pPr>
      <w:r>
        <w:t>Este módulo foi desenvolvido unicamente pelo elemento Bernardo Belchior.</w:t>
      </w:r>
    </w:p>
    <w:p w:rsidR="00922FEC" w:rsidRDefault="00922FEC" w:rsidP="00922FEC">
      <w:pPr>
        <w:ind w:left="360"/>
      </w:pPr>
    </w:p>
    <w:p w:rsidR="00922FEC" w:rsidRPr="00922FEC" w:rsidRDefault="00922FEC" w:rsidP="00922FEC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0" w:name="_Toc439666988"/>
      <w:r w:rsidRPr="00922FEC">
        <w:rPr>
          <w:i/>
          <w:color w:val="9D3511" w:themeColor="accent1" w:themeShade="BF"/>
        </w:rPr>
        <w:t>Bitmap</w:t>
      </w:r>
      <w:bookmarkEnd w:id="20"/>
    </w:p>
    <w:p w:rsidR="00922FEC" w:rsidRDefault="00922FEC" w:rsidP="00922FEC">
      <w:pPr>
        <w:ind w:left="360"/>
      </w:pPr>
    </w:p>
    <w:p w:rsidR="00922FEC" w:rsidRDefault="00922FEC" w:rsidP="00922FEC">
      <w:pPr>
        <w:ind w:left="360"/>
      </w:pPr>
      <w:r>
        <w:t xml:space="preserve">Carrega, desenha e apaga </w:t>
      </w:r>
      <w:r w:rsidRPr="00922FEC">
        <w:rPr>
          <w:i/>
        </w:rPr>
        <w:t>bitmaps</w:t>
      </w:r>
      <w:r w:rsidR="00AD32B5">
        <w:rPr>
          <w:i/>
        </w:rPr>
        <w:t xml:space="preserve">. </w:t>
      </w:r>
      <w:r w:rsidR="00AD32B5">
        <w:t xml:space="preserve">Código </w:t>
      </w:r>
      <w:r w:rsidR="002D6688">
        <w:t>p</w:t>
      </w:r>
      <w:r w:rsidR="00AD32B5">
        <w:t>ublicado por Henrique Ferrolho</w:t>
      </w:r>
      <w:r w:rsidR="002D6688">
        <w:t xml:space="preserve"> (</w:t>
      </w:r>
      <w:hyperlink r:id="rId23" w:history="1">
        <w:r w:rsidR="002D6688" w:rsidRPr="002D6688">
          <w:rPr>
            <w:rStyle w:val="Hiperligao"/>
          </w:rPr>
          <w:t>ori</w:t>
        </w:r>
        <w:r w:rsidR="002D6688" w:rsidRPr="002D6688">
          <w:rPr>
            <w:rStyle w:val="Hiperligao"/>
          </w:rPr>
          <w:t>g</w:t>
        </w:r>
        <w:r w:rsidR="002D6688" w:rsidRPr="002D6688">
          <w:rPr>
            <w:rStyle w:val="Hiperligao"/>
          </w:rPr>
          <w:t>em</w:t>
        </w:r>
      </w:hyperlink>
      <w:r w:rsidR="002D6688">
        <w:t>)</w:t>
      </w:r>
      <w:r w:rsidR="00AD32B5">
        <w:t xml:space="preserve">, no seu </w:t>
      </w:r>
      <w:hyperlink r:id="rId24" w:history="1">
        <w:proofErr w:type="gramStart"/>
        <w:r w:rsidR="00AD32B5" w:rsidRPr="00AD32B5">
          <w:rPr>
            <w:rStyle w:val="Hiperligao"/>
          </w:rPr>
          <w:t>b</w:t>
        </w:r>
        <w:r w:rsidR="00AD32B5" w:rsidRPr="00AD32B5">
          <w:rPr>
            <w:rStyle w:val="Hiperligao"/>
          </w:rPr>
          <w:t>l</w:t>
        </w:r>
        <w:r w:rsidR="00AD32B5" w:rsidRPr="00AD32B5">
          <w:rPr>
            <w:rStyle w:val="Hiperligao"/>
          </w:rPr>
          <w:t>og</w:t>
        </w:r>
        <w:proofErr w:type="gramEnd"/>
      </w:hyperlink>
      <w:r w:rsidR="00AD32B5">
        <w:t xml:space="preserve">, com variadas modificações, nomeadamente em termos de carregamento de imagens. As imagens em formato </w:t>
      </w:r>
      <w:proofErr w:type="spellStart"/>
      <w:r w:rsidR="00AD32B5" w:rsidRPr="00AD32B5">
        <w:rPr>
          <w:i/>
        </w:rPr>
        <w:t>bmp</w:t>
      </w:r>
      <w:proofErr w:type="spellEnd"/>
      <w:r w:rsidR="00AD32B5">
        <w:t xml:space="preserve"> são guardadas pelo programa de edição de imagens “</w:t>
      </w:r>
      <w:proofErr w:type="spellStart"/>
      <w:r w:rsidR="00AD32B5">
        <w:t>Gimp</w:t>
      </w:r>
      <w:proofErr w:type="spellEnd"/>
      <w:r w:rsidR="00AD32B5">
        <w:t xml:space="preserve"> 2” com as linhas invertidas verticalmente. Enquanto o código original lê a imagem como está e a desenha invertida, o código alterado ao carregar a imagem já a espelha segundo um eixo horizontal, e portanto, encontra-se em memória como deverá ser impressa.</w:t>
      </w:r>
      <w:r w:rsidR="00133457">
        <w:tab/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133457" w:rsidRDefault="00133457" w:rsidP="00922FEC">
      <w:pPr>
        <w:ind w:left="360"/>
      </w:pPr>
    </w:p>
    <w:p w:rsidR="00B15CE3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1" w:name="_Toc439666989"/>
      <w:proofErr w:type="spellStart"/>
      <w:r w:rsidRPr="00B15CE3">
        <w:rPr>
          <w:i/>
          <w:color w:val="9D3511" w:themeColor="accent1" w:themeShade="BF"/>
        </w:rPr>
        <w:t>Button</w:t>
      </w:r>
      <w:bookmarkEnd w:id="21"/>
      <w:proofErr w:type="spellEnd"/>
    </w:p>
    <w:p w:rsidR="00B15CE3" w:rsidRDefault="00B15CE3" w:rsidP="00B15CE3"/>
    <w:p w:rsidR="00B15CE3" w:rsidRDefault="00B15CE3" w:rsidP="00B15CE3">
      <w:pPr>
        <w:ind w:left="360"/>
      </w:pPr>
      <w:r>
        <w:t xml:space="preserve">Cria, lida com colisões, desenha e destrói botões. É permitido criar botões com </w:t>
      </w:r>
      <w:r w:rsidRPr="00B15CE3">
        <w:rPr>
          <w:i/>
        </w:rPr>
        <w:t>bitmaps</w:t>
      </w:r>
      <w:r>
        <w:rPr>
          <w:i/>
        </w:rPr>
        <w:t xml:space="preserve"> </w:t>
      </w:r>
      <w:r>
        <w:t xml:space="preserve">como fundo e/ou texto. </w:t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B15CE3" w:rsidRDefault="00B15CE3">
      <w:pPr>
        <w:spacing w:after="200"/>
      </w:pPr>
    </w:p>
    <w:p w:rsidR="00B15CE3" w:rsidRPr="00D87888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2" w:name="_Toc439666990"/>
      <w:proofErr w:type="spellStart"/>
      <w:r w:rsidRPr="00D87888">
        <w:rPr>
          <w:i/>
          <w:color w:val="9D3511" w:themeColor="accent1" w:themeShade="BF"/>
        </w:rPr>
        <w:t>Events</w:t>
      </w:r>
      <w:bookmarkEnd w:id="22"/>
      <w:proofErr w:type="spellEnd"/>
    </w:p>
    <w:p w:rsidR="00B15CE3" w:rsidRDefault="00B15CE3" w:rsidP="00B15CE3">
      <w:pPr>
        <w:ind w:left="360"/>
      </w:pPr>
    </w:p>
    <w:p w:rsidR="00CC6D6F" w:rsidRDefault="00B15CE3" w:rsidP="00B15CE3">
      <w:pPr>
        <w:ind w:left="360"/>
      </w:pPr>
      <w:r>
        <w:t xml:space="preserve">Lida com os eventos lançados pelas interrupções, quer estes sejam cliques do rato, interrupções do </w:t>
      </w:r>
      <w:r w:rsidRPr="00B15CE3">
        <w:rPr>
          <w:i/>
        </w:rPr>
        <w:t>timer</w:t>
      </w:r>
      <w:r>
        <w:t xml:space="preserve"> ou interação do utilizador do teclado.</w:t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E96D79" w:rsidRDefault="00E96D79" w:rsidP="00E96D79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23" w:name="_Toc439666991"/>
      <w:r>
        <w:rPr>
          <w:color w:val="9D3511" w:themeColor="accent1" w:themeShade="BF"/>
        </w:rPr>
        <w:lastRenderedPageBreak/>
        <w:t>FIFO</w:t>
      </w:r>
      <w:bookmarkEnd w:id="23"/>
    </w:p>
    <w:p w:rsidR="00E96D79" w:rsidRDefault="00E96D79" w:rsidP="00E96D79"/>
    <w:p w:rsidR="00E96D79" w:rsidRDefault="00E96D79" w:rsidP="00E96D79">
      <w:pPr>
        <w:ind w:left="360"/>
      </w:pPr>
      <w:r>
        <w:t xml:space="preserve">Contém a implementação de uma fila em C, para utilização com a </w:t>
      </w:r>
      <w:r w:rsidRPr="00E96D79">
        <w:rPr>
          <w:i/>
        </w:rPr>
        <w:t xml:space="preserve">serial </w:t>
      </w:r>
      <w:proofErr w:type="spellStart"/>
      <w:r w:rsidRPr="00E96D79">
        <w:rPr>
          <w:i/>
        </w:rPr>
        <w:t>port</w:t>
      </w:r>
      <w:proofErr w:type="spellEnd"/>
      <w:r>
        <w:t>.</w:t>
      </w:r>
    </w:p>
    <w:p w:rsidR="00E96D79" w:rsidRDefault="00E96D79" w:rsidP="00E96D79">
      <w:pPr>
        <w:ind w:left="360"/>
      </w:pPr>
      <w:r>
        <w:t>Este módulo foi desenvolvido unicamente pelo elemento Edgar Passos.</w:t>
      </w:r>
    </w:p>
    <w:p w:rsidR="00E96D79" w:rsidRPr="00E96D79" w:rsidRDefault="00E96D79" w:rsidP="00E96D79">
      <w:pPr>
        <w:ind w:left="360"/>
      </w:pPr>
    </w:p>
    <w:p w:rsidR="00B15CE3" w:rsidRPr="00D87888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4" w:name="_Toc439666992"/>
      <w:r w:rsidRPr="00D87888">
        <w:rPr>
          <w:i/>
          <w:color w:val="9D3511" w:themeColor="accent1" w:themeShade="BF"/>
        </w:rPr>
        <w:t>Font</w:t>
      </w:r>
      <w:bookmarkEnd w:id="24"/>
    </w:p>
    <w:p w:rsidR="00B15CE3" w:rsidRDefault="00B15CE3" w:rsidP="00B15CE3"/>
    <w:p w:rsidR="00B15CE3" w:rsidRDefault="00B15CE3" w:rsidP="00B15CE3">
      <w:pPr>
        <w:ind w:left="360"/>
      </w:pPr>
      <w:r>
        <w:t xml:space="preserve">A partir de um </w:t>
      </w:r>
      <w:r w:rsidRPr="00B15CE3">
        <w:rPr>
          <w:i/>
        </w:rPr>
        <w:t>bitmap</w:t>
      </w:r>
      <w:r w:rsidRPr="00B15CE3">
        <w:t>,</w:t>
      </w:r>
      <w:r>
        <w:t xml:space="preserve"> com um formato específico, que contém caracteres ordenados pelo seu código ASCII, desenha inteiros, caracteres e </w:t>
      </w:r>
      <w:proofErr w:type="spellStart"/>
      <w:r w:rsidRPr="00B15CE3">
        <w:rPr>
          <w:i/>
        </w:rPr>
        <w:t>strings</w:t>
      </w:r>
      <w:proofErr w:type="spellEnd"/>
      <w:r>
        <w:t xml:space="preserve">. </w:t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B15CE3" w:rsidRDefault="00B15CE3" w:rsidP="00B15CE3">
      <w:pPr>
        <w:ind w:left="360"/>
      </w:pPr>
    </w:p>
    <w:p w:rsidR="00B15CE3" w:rsidRPr="00D87888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5" w:name="_Toc439666993"/>
      <w:r w:rsidRPr="00D87888">
        <w:rPr>
          <w:i/>
          <w:color w:val="9D3511" w:themeColor="accent1" w:themeShade="BF"/>
        </w:rPr>
        <w:t xml:space="preserve">Game </w:t>
      </w:r>
      <w:proofErr w:type="spellStart"/>
      <w:r w:rsidRPr="00D87888">
        <w:rPr>
          <w:i/>
          <w:color w:val="9D3511" w:themeColor="accent1" w:themeShade="BF"/>
        </w:rPr>
        <w:t>Over</w:t>
      </w:r>
      <w:proofErr w:type="spellEnd"/>
      <w:r w:rsidRPr="00D87888">
        <w:rPr>
          <w:i/>
          <w:color w:val="9D3511" w:themeColor="accent1" w:themeShade="BF"/>
        </w:rPr>
        <w:t xml:space="preserve"> Menu</w:t>
      </w:r>
      <w:bookmarkEnd w:id="25"/>
    </w:p>
    <w:p w:rsidR="00B15CE3" w:rsidRDefault="00B15CE3" w:rsidP="00B15CE3"/>
    <w:p w:rsidR="00B15CE3" w:rsidRDefault="00B15CE3" w:rsidP="00B15CE3">
      <w:pPr>
        <w:ind w:left="360"/>
      </w:pPr>
      <w:r>
        <w:t>Menu criado quando um jogador finaliza o jogo de único jogador e a sua pontuação é suficiente para entrar na tabela das melhores pontuações.</w:t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B15CE3" w:rsidRDefault="00B15CE3" w:rsidP="00B15CE3">
      <w:pPr>
        <w:ind w:left="360"/>
      </w:pPr>
    </w:p>
    <w:p w:rsidR="00B15CE3" w:rsidRPr="00D87888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6" w:name="_Toc439666994"/>
      <w:proofErr w:type="spellStart"/>
      <w:r w:rsidRPr="00D87888">
        <w:rPr>
          <w:i/>
          <w:color w:val="9D3511" w:themeColor="accent1" w:themeShade="BF"/>
        </w:rPr>
        <w:t>Highscore</w:t>
      </w:r>
      <w:bookmarkEnd w:id="26"/>
      <w:proofErr w:type="spellEnd"/>
    </w:p>
    <w:p w:rsidR="00B15CE3" w:rsidRDefault="00B15CE3" w:rsidP="00B15CE3"/>
    <w:p w:rsidR="00B15CE3" w:rsidRDefault="00B15CE3" w:rsidP="00B15CE3">
      <w:pPr>
        <w:ind w:left="360"/>
      </w:pPr>
      <w:r>
        <w:t>“Classe” que contém a informação das dez melhores pontuações obtidas no modo de um jogador. Lê e escreve para um ficheiro “highscore.txt”.</w:t>
      </w:r>
    </w:p>
    <w:p w:rsidR="00B15CE3" w:rsidRDefault="00B15CE3" w:rsidP="00B15CE3">
      <w:pPr>
        <w:ind w:left="360"/>
      </w:pPr>
      <w:r>
        <w:t>Este módulo foi desenvolvido unicamente pelo elemento Bernardo Belchior.</w:t>
      </w:r>
    </w:p>
    <w:p w:rsidR="00B15CE3" w:rsidRDefault="00B15CE3" w:rsidP="00B15CE3">
      <w:pPr>
        <w:ind w:left="360"/>
      </w:pPr>
    </w:p>
    <w:p w:rsidR="00B15CE3" w:rsidRPr="00D87888" w:rsidRDefault="00B15CE3" w:rsidP="00B15CE3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7" w:name="_Toc439666995"/>
      <w:r w:rsidRPr="00D87888">
        <w:rPr>
          <w:i/>
          <w:color w:val="9D3511" w:themeColor="accent1" w:themeShade="BF"/>
        </w:rPr>
        <w:t>I8042</w:t>
      </w:r>
      <w:bookmarkEnd w:id="27"/>
    </w:p>
    <w:p w:rsidR="00B15CE3" w:rsidRDefault="00B15CE3" w:rsidP="00B15CE3"/>
    <w:p w:rsidR="00B15CE3" w:rsidRDefault="00B15CE3" w:rsidP="00B15CE3">
      <w:pPr>
        <w:ind w:left="360"/>
      </w:pPr>
      <w:r>
        <w:t xml:space="preserve">Importado do código das aulas práticas do laboratório </w:t>
      </w:r>
      <w:r w:rsidR="008B746E">
        <w:t>3.</w:t>
      </w:r>
    </w:p>
    <w:p w:rsidR="00D87888" w:rsidRPr="00B15CE3" w:rsidRDefault="00D87888" w:rsidP="00B15CE3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8" w:name="_Toc439666996"/>
      <w:r w:rsidRPr="00D87888">
        <w:rPr>
          <w:i/>
          <w:color w:val="9D3511" w:themeColor="accent1" w:themeShade="BF"/>
        </w:rPr>
        <w:t>I8</w:t>
      </w:r>
      <w:r w:rsidRPr="00D87888">
        <w:rPr>
          <w:i/>
          <w:color w:val="9D3511" w:themeColor="accent1" w:themeShade="BF"/>
        </w:rPr>
        <w:t>254</w:t>
      </w:r>
      <w:bookmarkEnd w:id="28"/>
    </w:p>
    <w:p w:rsidR="008B746E" w:rsidRDefault="008B746E" w:rsidP="008B746E"/>
    <w:p w:rsidR="008B746E" w:rsidRDefault="008B746E" w:rsidP="008B746E">
      <w:pPr>
        <w:ind w:left="360"/>
      </w:pPr>
      <w:r>
        <w:t xml:space="preserve">Importado do código das aulas práticas do laboratório </w:t>
      </w:r>
      <w:r>
        <w:t>2</w:t>
      </w:r>
      <w:r>
        <w:t>.</w:t>
      </w:r>
    </w:p>
    <w:p w:rsidR="00D87888" w:rsidRPr="00B15CE3" w:rsidRDefault="00D87888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29" w:name="_Toc439666997"/>
      <w:proofErr w:type="spellStart"/>
      <w:proofErr w:type="gramStart"/>
      <w:r w:rsidRPr="00D87888">
        <w:rPr>
          <w:i/>
          <w:color w:val="9D3511" w:themeColor="accent1" w:themeShade="BF"/>
        </w:rPr>
        <w:t>Keyboard</w:t>
      </w:r>
      <w:bookmarkEnd w:id="29"/>
      <w:proofErr w:type="spellEnd"/>
      <w:proofErr w:type="gramEnd"/>
    </w:p>
    <w:p w:rsidR="008B746E" w:rsidRDefault="008B746E" w:rsidP="008B746E"/>
    <w:p w:rsidR="008B746E" w:rsidRDefault="008B746E" w:rsidP="008B746E">
      <w:pPr>
        <w:ind w:left="360"/>
      </w:pPr>
      <w:r>
        <w:lastRenderedPageBreak/>
        <w:t>Importado do código das aulas práticas do laboratório 3.</w:t>
      </w:r>
    </w:p>
    <w:p w:rsidR="00D87888" w:rsidRPr="00B15CE3" w:rsidRDefault="00D87888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0" w:name="_Toc439666998"/>
      <w:r w:rsidRPr="00D87888">
        <w:rPr>
          <w:i/>
          <w:color w:val="9D3511" w:themeColor="accent1" w:themeShade="BF"/>
        </w:rPr>
        <w:t>Menu</w:t>
      </w:r>
      <w:bookmarkEnd w:id="30"/>
    </w:p>
    <w:p w:rsidR="008B746E" w:rsidRDefault="008B746E" w:rsidP="008B746E">
      <w:pPr>
        <w:ind w:left="360"/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</w:pPr>
    </w:p>
    <w:p w:rsidR="00CC6D6F" w:rsidRDefault="008B746E" w:rsidP="008B746E">
      <w:pPr>
        <w:ind w:firstLine="360"/>
      </w:pPr>
      <w:r>
        <w:t>Contém todos os botões pertencentes a cada menu e trata do seu desenho e colisão.</w:t>
      </w:r>
    </w:p>
    <w:p w:rsidR="008B746E" w:rsidRDefault="008B746E" w:rsidP="008B746E">
      <w:pPr>
        <w:ind w:left="360"/>
      </w:pPr>
      <w:r>
        <w:t>Este módulo foi desenvolvido unicamente pelo elemento Bernardo Belchior.</w:t>
      </w:r>
    </w:p>
    <w:p w:rsidR="00D87888" w:rsidRDefault="00D87888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1" w:name="_Toc439666999"/>
      <w:proofErr w:type="gramStart"/>
      <w:r w:rsidRPr="00D87888">
        <w:rPr>
          <w:i/>
          <w:color w:val="9D3511" w:themeColor="accent1" w:themeShade="BF"/>
        </w:rPr>
        <w:t>Mouse</w:t>
      </w:r>
      <w:bookmarkEnd w:id="31"/>
      <w:proofErr w:type="gramEnd"/>
    </w:p>
    <w:p w:rsidR="008B746E" w:rsidRDefault="008B746E" w:rsidP="008B746E">
      <w:pPr>
        <w:ind w:left="360"/>
      </w:pPr>
    </w:p>
    <w:p w:rsidR="008B746E" w:rsidRDefault="008B746E" w:rsidP="008B746E">
      <w:pPr>
        <w:ind w:left="360"/>
      </w:pPr>
      <w:r>
        <w:t xml:space="preserve">Importado do código das aulas práticas do laboratório </w:t>
      </w:r>
      <w:r>
        <w:t>4</w:t>
      </w:r>
      <w:r>
        <w:t>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2" w:name="_Toc439667000"/>
      <w:proofErr w:type="spellStart"/>
      <w:r w:rsidRPr="00D87888">
        <w:rPr>
          <w:i/>
          <w:color w:val="9D3511" w:themeColor="accent1" w:themeShade="BF"/>
        </w:rPr>
        <w:t>Options</w:t>
      </w:r>
      <w:bookmarkEnd w:id="32"/>
      <w:proofErr w:type="spellEnd"/>
    </w:p>
    <w:p w:rsidR="008B746E" w:rsidRDefault="008B746E" w:rsidP="008B746E">
      <w:pPr>
        <w:ind w:left="360"/>
      </w:pPr>
    </w:p>
    <w:p w:rsidR="008B746E" w:rsidRDefault="008B746E" w:rsidP="008B746E">
      <w:pPr>
        <w:ind w:left="360"/>
      </w:pPr>
      <w:r>
        <w:t>Menu de opções. Contém todas as interações do utilizador com o menu.</w:t>
      </w:r>
    </w:p>
    <w:p w:rsidR="008B746E" w:rsidRDefault="008B746E" w:rsidP="008B746E">
      <w:pPr>
        <w:ind w:left="360"/>
      </w:pPr>
      <w:r>
        <w:t>Este módulo foi desenvolvido unicamente pelo elemento Bernardo Belchior.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3" w:name="_Toc439667001"/>
      <w:proofErr w:type="spellStart"/>
      <w:r w:rsidRPr="00D87888">
        <w:rPr>
          <w:i/>
          <w:color w:val="9D3511" w:themeColor="accent1" w:themeShade="BF"/>
        </w:rPr>
        <w:t>Player</w:t>
      </w:r>
      <w:bookmarkEnd w:id="33"/>
      <w:proofErr w:type="spellEnd"/>
    </w:p>
    <w:p w:rsidR="008B746E" w:rsidRDefault="008B746E" w:rsidP="008B746E">
      <w:pPr>
        <w:ind w:left="360"/>
      </w:pPr>
    </w:p>
    <w:p w:rsidR="008B746E" w:rsidRDefault="008B746E" w:rsidP="008B746E">
      <w:pPr>
        <w:ind w:left="360"/>
      </w:pPr>
      <w:r>
        <w:t>Contém toda a informação sobre um jogador e trata da sua colisão com projéteis.</w:t>
      </w:r>
    </w:p>
    <w:p w:rsidR="008B746E" w:rsidRDefault="008B746E" w:rsidP="008B746E">
      <w:pPr>
        <w:ind w:left="360"/>
      </w:pPr>
      <w:r>
        <w:t>Este módulo foi desenvolvido unicamente pelo</w:t>
      </w:r>
      <w:r>
        <w:t xml:space="preserve"> elemento Edgar Passos</w:t>
      </w:r>
      <w:r>
        <w:t>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4" w:name="_Toc439667002"/>
      <w:proofErr w:type="spellStart"/>
      <w:r w:rsidRPr="00D87888">
        <w:rPr>
          <w:i/>
          <w:color w:val="9D3511" w:themeColor="accent1" w:themeShade="BF"/>
        </w:rPr>
        <w:t>Proj</w:t>
      </w:r>
      <w:bookmarkEnd w:id="34"/>
      <w:proofErr w:type="spellEnd"/>
    </w:p>
    <w:p w:rsidR="008B746E" w:rsidRDefault="008B746E" w:rsidP="008B746E"/>
    <w:p w:rsidR="008B746E" w:rsidRDefault="008B746E" w:rsidP="008B746E">
      <w:pPr>
        <w:ind w:left="360"/>
      </w:pPr>
      <w:r>
        <w:t xml:space="preserve">Módulo principal: inicializa variáveis, subscreve interrupções e inicializa o modo gráfico. Contém o ciclo principal do jogo. Após isso, apaga as variáveis, sai do modo gráfico e faz </w:t>
      </w:r>
      <w:proofErr w:type="spellStart"/>
      <w:r w:rsidRPr="008B746E">
        <w:rPr>
          <w:i/>
        </w:rPr>
        <w:t>unsubscribe</w:t>
      </w:r>
      <w:proofErr w:type="spellEnd"/>
      <w:r>
        <w:t xml:space="preserve"> às interrupções subscritas.</w:t>
      </w:r>
    </w:p>
    <w:p w:rsidR="008B746E" w:rsidRDefault="008B746E" w:rsidP="008B746E">
      <w:pPr>
        <w:ind w:left="360"/>
      </w:pPr>
      <w:r>
        <w:t xml:space="preserve">Este módulo foi desenvolvido </w:t>
      </w:r>
      <w:r>
        <w:t xml:space="preserve">igualmente </w:t>
      </w:r>
      <w:r>
        <w:t>pelo</w:t>
      </w:r>
      <w:r>
        <w:t>s elementos do grupo (50%/50%)</w:t>
      </w:r>
      <w:r>
        <w:t>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5" w:name="_Toc439667003"/>
      <w:proofErr w:type="spellStart"/>
      <w:r w:rsidRPr="00D87888">
        <w:rPr>
          <w:i/>
          <w:color w:val="9D3511" w:themeColor="accent1" w:themeShade="BF"/>
        </w:rPr>
        <w:t>Projectile</w:t>
      </w:r>
      <w:bookmarkEnd w:id="35"/>
      <w:proofErr w:type="spellEnd"/>
    </w:p>
    <w:p w:rsidR="008B746E" w:rsidRDefault="008B746E" w:rsidP="008B746E"/>
    <w:p w:rsidR="008B746E" w:rsidRDefault="008B746E" w:rsidP="008B746E">
      <w:pPr>
        <w:ind w:left="360"/>
      </w:pPr>
      <w:r>
        <w:t>Trata da criação, desenho e destruição dos projéteis. Implementa uma lista duplamente ligada.</w:t>
      </w:r>
    </w:p>
    <w:p w:rsidR="008B746E" w:rsidRDefault="008B746E" w:rsidP="008B746E">
      <w:pPr>
        <w:ind w:left="360"/>
      </w:pPr>
      <w:r>
        <w:t>Este módulo foi desenvolvido unicamente pelo elemento Edgar Passos.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6" w:name="_Toc439667004"/>
      <w:r w:rsidRPr="00D87888">
        <w:rPr>
          <w:i/>
          <w:color w:val="9D3511" w:themeColor="accent1" w:themeShade="BF"/>
        </w:rPr>
        <w:t>RTC</w:t>
      </w:r>
      <w:bookmarkEnd w:id="36"/>
    </w:p>
    <w:p w:rsidR="008B746E" w:rsidRDefault="008B746E" w:rsidP="008B746E"/>
    <w:p w:rsidR="008B746E" w:rsidRDefault="008B746E" w:rsidP="008B746E">
      <w:pPr>
        <w:ind w:left="360"/>
        <w:rPr>
          <w:i/>
        </w:rPr>
      </w:pPr>
      <w:r>
        <w:t xml:space="preserve">Lê informação contida nos registos do </w:t>
      </w:r>
      <w:r w:rsidRPr="008B746E">
        <w:rPr>
          <w:i/>
        </w:rPr>
        <w:t xml:space="preserve">Real Time </w:t>
      </w:r>
      <w:proofErr w:type="spellStart"/>
      <w:r w:rsidRPr="008B746E">
        <w:rPr>
          <w:i/>
        </w:rPr>
        <w:t>Clock</w:t>
      </w:r>
      <w:proofErr w:type="spellEnd"/>
      <w:r>
        <w:rPr>
          <w:i/>
        </w:rPr>
        <w:t>.</w:t>
      </w:r>
    </w:p>
    <w:p w:rsidR="008B746E" w:rsidRDefault="008B746E" w:rsidP="008B746E">
      <w:pPr>
        <w:ind w:left="360"/>
      </w:pPr>
      <w:r>
        <w:t xml:space="preserve">Este módulo foi desenvolvido unicamente pelo elemento </w:t>
      </w:r>
      <w:r>
        <w:t>Bernardo Belchior</w:t>
      </w:r>
      <w:r>
        <w:t>.</w:t>
      </w:r>
    </w:p>
    <w:p w:rsidR="008B746E" w:rsidRDefault="008B746E" w:rsidP="008B746E">
      <w:pPr>
        <w:ind w:left="360"/>
      </w:pPr>
    </w:p>
    <w:p w:rsidR="008B746E" w:rsidRPr="00D87888" w:rsidRDefault="008B746E" w:rsidP="008B746E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7" w:name="_Toc439667005"/>
      <w:proofErr w:type="spellStart"/>
      <w:r w:rsidRPr="00D87888">
        <w:rPr>
          <w:i/>
          <w:color w:val="9D3511" w:themeColor="accent1" w:themeShade="BF"/>
        </w:rPr>
        <w:t>Shield</w:t>
      </w:r>
      <w:bookmarkEnd w:id="37"/>
      <w:proofErr w:type="spellEnd"/>
    </w:p>
    <w:p w:rsidR="008B746E" w:rsidRDefault="008B746E" w:rsidP="008B746E"/>
    <w:p w:rsidR="008B746E" w:rsidRDefault="00D87888" w:rsidP="008B746E">
      <w:pPr>
        <w:ind w:left="360"/>
      </w:pPr>
      <w:r>
        <w:t>Contém toda a informação relativa aos escudos do jogo.</w:t>
      </w:r>
    </w:p>
    <w:p w:rsidR="00D87888" w:rsidRDefault="00D87888" w:rsidP="00D87888">
      <w:pPr>
        <w:ind w:left="360"/>
      </w:pPr>
      <w:r>
        <w:t>Este módulo foi desenvolvido unicamente pelo elemento Edgar Passos.</w:t>
      </w:r>
    </w:p>
    <w:p w:rsidR="00D87888" w:rsidRDefault="00D87888" w:rsidP="008B746E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8" w:name="_Toc439667006"/>
      <w:proofErr w:type="spellStart"/>
      <w:r w:rsidRPr="00D87888">
        <w:rPr>
          <w:i/>
          <w:color w:val="9D3511" w:themeColor="accent1" w:themeShade="BF"/>
        </w:rPr>
        <w:t>Singleplayer</w:t>
      </w:r>
      <w:bookmarkEnd w:id="38"/>
      <w:proofErr w:type="spellEnd"/>
    </w:p>
    <w:p w:rsidR="00D87888" w:rsidRDefault="00D87888" w:rsidP="00D87888">
      <w:pPr>
        <w:pStyle w:val="Cabealho2"/>
        <w:rPr>
          <w:color w:val="9D3511" w:themeColor="accent1" w:themeShade="BF"/>
        </w:rPr>
      </w:pPr>
    </w:p>
    <w:p w:rsidR="00D87888" w:rsidRDefault="00D87888" w:rsidP="00D87888">
      <w:pPr>
        <w:ind w:left="360"/>
      </w:pPr>
      <w:r>
        <w:t>Trata todos os acontecimentos relativos ao modo de um só jogador.</w:t>
      </w:r>
    </w:p>
    <w:p w:rsidR="00D87888" w:rsidRDefault="00D87888" w:rsidP="00D87888">
      <w:pPr>
        <w:ind w:left="360"/>
      </w:pPr>
      <w:r>
        <w:t>Este módulo foi desenvolvido igualmente pelos elementos do grupo (50%/50%).</w:t>
      </w:r>
    </w:p>
    <w:p w:rsidR="00D87888" w:rsidRDefault="00D87888" w:rsidP="00D87888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39" w:name="_Toc439667007"/>
      <w:proofErr w:type="spellStart"/>
      <w:r w:rsidRPr="00D87888">
        <w:rPr>
          <w:i/>
          <w:color w:val="9D3511" w:themeColor="accent1" w:themeShade="BF"/>
        </w:rPr>
        <w:t>Start</w:t>
      </w:r>
      <w:proofErr w:type="spellEnd"/>
      <w:r w:rsidRPr="00D87888">
        <w:rPr>
          <w:i/>
          <w:color w:val="9D3511" w:themeColor="accent1" w:themeShade="BF"/>
        </w:rPr>
        <w:t xml:space="preserve"> Menu</w:t>
      </w:r>
      <w:bookmarkEnd w:id="39"/>
    </w:p>
    <w:p w:rsidR="00D87888" w:rsidRPr="00D87888" w:rsidRDefault="00D87888" w:rsidP="00D87888"/>
    <w:p w:rsidR="008B746E" w:rsidRDefault="00D87888" w:rsidP="008B746E">
      <w:pPr>
        <w:ind w:left="360"/>
      </w:pPr>
      <w:r>
        <w:t>Menu inicial e tudo o que lhe está subjacente.</w:t>
      </w:r>
    </w:p>
    <w:p w:rsidR="00D87888" w:rsidRDefault="00D87888" w:rsidP="00D87888">
      <w:pPr>
        <w:ind w:left="360"/>
      </w:pPr>
      <w:r>
        <w:t>Este módulo foi desenvolvido unicamente pelo elemento Bernardo Belchior.</w:t>
      </w:r>
    </w:p>
    <w:p w:rsidR="00D87888" w:rsidRDefault="00D87888" w:rsidP="008B746E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0" w:name="_Toc439667008"/>
      <w:proofErr w:type="spellStart"/>
      <w:r w:rsidRPr="00D87888">
        <w:rPr>
          <w:i/>
          <w:color w:val="9D3511" w:themeColor="accent1" w:themeShade="BF"/>
        </w:rPr>
        <w:t>State</w:t>
      </w:r>
      <w:bookmarkEnd w:id="40"/>
      <w:proofErr w:type="spellEnd"/>
    </w:p>
    <w:p w:rsidR="00D87888" w:rsidRDefault="00D87888" w:rsidP="00D87888"/>
    <w:p w:rsidR="00D87888" w:rsidRDefault="00D87888" w:rsidP="00D87888">
      <w:pPr>
        <w:ind w:left="360"/>
      </w:pPr>
      <w:r>
        <w:t>Contém todos os estados e lida com as suas transições, eliminado o estado anterior, antes de evoluir para o seguinte.</w:t>
      </w:r>
    </w:p>
    <w:p w:rsidR="00D87888" w:rsidRDefault="00D87888" w:rsidP="00D87888">
      <w:pPr>
        <w:ind w:left="360"/>
      </w:pPr>
      <w:r>
        <w:t>Este módulo foi desenvolvido unicamente pelo elemento Bernardo Belchior.</w:t>
      </w:r>
    </w:p>
    <w:p w:rsidR="00D87888" w:rsidRDefault="00D87888" w:rsidP="00D87888">
      <w:pPr>
        <w:ind w:left="360"/>
      </w:pPr>
    </w:p>
    <w:p w:rsidR="008B746E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1" w:name="_Toc439667009"/>
      <w:r w:rsidRPr="00D87888">
        <w:rPr>
          <w:i/>
          <w:color w:val="9D3511" w:themeColor="accent1" w:themeShade="BF"/>
        </w:rPr>
        <w:t>Timer</w:t>
      </w:r>
      <w:bookmarkEnd w:id="41"/>
    </w:p>
    <w:p w:rsidR="00D87888" w:rsidRDefault="00D87888" w:rsidP="00D87888">
      <w:pPr>
        <w:ind w:left="360"/>
      </w:pPr>
    </w:p>
    <w:p w:rsidR="00D87888" w:rsidRDefault="00D87888" w:rsidP="00D87888">
      <w:pPr>
        <w:ind w:left="360"/>
      </w:pPr>
      <w:r>
        <w:t>Importado do código das aulas práticas do laboratório 2.</w:t>
      </w:r>
    </w:p>
    <w:p w:rsidR="00E96D79" w:rsidRDefault="00E96D79" w:rsidP="00D87888">
      <w:pPr>
        <w:ind w:left="360"/>
      </w:pPr>
    </w:p>
    <w:p w:rsidR="00E96D79" w:rsidRDefault="00E96D79" w:rsidP="00E96D79">
      <w:pPr>
        <w:pStyle w:val="Cabealho2"/>
        <w:numPr>
          <w:ilvl w:val="1"/>
          <w:numId w:val="11"/>
        </w:numPr>
        <w:rPr>
          <w:color w:val="9D3511" w:themeColor="accent1" w:themeShade="BF"/>
        </w:rPr>
      </w:pPr>
      <w:bookmarkStart w:id="42" w:name="_Toc439667010"/>
      <w:r>
        <w:rPr>
          <w:color w:val="9D3511" w:themeColor="accent1" w:themeShade="BF"/>
        </w:rPr>
        <w:lastRenderedPageBreak/>
        <w:t>UART</w:t>
      </w:r>
      <w:bookmarkEnd w:id="42"/>
    </w:p>
    <w:p w:rsidR="00E96D79" w:rsidRDefault="00E96D79" w:rsidP="00E96D79"/>
    <w:p w:rsidR="00E96D79" w:rsidRDefault="00E96D79" w:rsidP="00E96D79">
      <w:pPr>
        <w:ind w:left="360"/>
      </w:pPr>
      <w:r>
        <w:t>Módulo contendo o código relativo à porta de série.</w:t>
      </w:r>
    </w:p>
    <w:p w:rsidR="00E96D79" w:rsidRDefault="00E96D79" w:rsidP="00E96D79">
      <w:pPr>
        <w:ind w:left="360"/>
      </w:pPr>
      <w:r>
        <w:t xml:space="preserve">Este módulo foi desenvolvido unicamente pelo elemento </w:t>
      </w:r>
      <w:r>
        <w:t>Edgar Passos</w:t>
      </w:r>
      <w:r>
        <w:t>.</w:t>
      </w:r>
    </w:p>
    <w:p w:rsidR="00E96D79" w:rsidRPr="00E96D79" w:rsidRDefault="00E96D79" w:rsidP="00E96D79">
      <w:pPr>
        <w:ind w:left="360"/>
      </w:pPr>
    </w:p>
    <w:p w:rsidR="00D87888" w:rsidRDefault="00D87888" w:rsidP="00D87888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3" w:name="_Toc439667011"/>
      <w:r w:rsidRPr="00D87888">
        <w:rPr>
          <w:i/>
          <w:color w:val="9D3511" w:themeColor="accent1" w:themeShade="BF"/>
        </w:rPr>
        <w:t>VBE</w:t>
      </w:r>
      <w:bookmarkEnd w:id="43"/>
    </w:p>
    <w:p w:rsidR="00D87888" w:rsidRDefault="00D87888" w:rsidP="00D87888">
      <w:pPr>
        <w:ind w:left="360"/>
      </w:pPr>
    </w:p>
    <w:p w:rsidR="00D87888" w:rsidRDefault="00D87888" w:rsidP="00D87888">
      <w:pPr>
        <w:ind w:left="360"/>
      </w:pPr>
      <w:r>
        <w:t xml:space="preserve">Importado do código das aulas práticas do laboratório </w:t>
      </w:r>
      <w:r>
        <w:t>5</w:t>
      </w:r>
      <w:r>
        <w:t>.</w:t>
      </w:r>
    </w:p>
    <w:p w:rsidR="00D87888" w:rsidRDefault="00D87888" w:rsidP="00D87888">
      <w:pPr>
        <w:ind w:left="360"/>
      </w:pPr>
    </w:p>
    <w:p w:rsidR="00D87888" w:rsidRDefault="00D87888" w:rsidP="00D87888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4" w:name="_Toc439667012"/>
      <w:r w:rsidRPr="00D87888">
        <w:rPr>
          <w:i/>
          <w:color w:val="9D3511" w:themeColor="accent1" w:themeShade="BF"/>
        </w:rPr>
        <w:t xml:space="preserve">Versus </w:t>
      </w:r>
      <w:proofErr w:type="spellStart"/>
      <w:r w:rsidRPr="00D87888">
        <w:rPr>
          <w:i/>
          <w:color w:val="9D3511" w:themeColor="accent1" w:themeShade="BF"/>
        </w:rPr>
        <w:t>Multiplayer</w:t>
      </w:r>
      <w:bookmarkEnd w:id="44"/>
      <w:proofErr w:type="spellEnd"/>
    </w:p>
    <w:p w:rsidR="00D87888" w:rsidRDefault="00D87888" w:rsidP="00D87888">
      <w:pPr>
        <w:pStyle w:val="Cabealho2"/>
        <w:rPr>
          <w:color w:val="9D3511" w:themeColor="accent1" w:themeShade="BF"/>
        </w:rPr>
      </w:pPr>
    </w:p>
    <w:p w:rsidR="00D87888" w:rsidRDefault="00D87888" w:rsidP="00D87888">
      <w:pPr>
        <w:ind w:left="360"/>
      </w:pPr>
      <w:r>
        <w:t>Trata todos os aconteci</w:t>
      </w:r>
      <w:r>
        <w:t>mentos relativos ao modo multijogador.</w:t>
      </w:r>
    </w:p>
    <w:p w:rsidR="00D87888" w:rsidRDefault="00D87888" w:rsidP="00D87888">
      <w:pPr>
        <w:ind w:left="360"/>
      </w:pPr>
      <w:r>
        <w:t xml:space="preserve">Este módulo foi desenvolvido unicamente pelo elemento </w:t>
      </w:r>
      <w:r>
        <w:t>Edgar Passos</w:t>
      </w:r>
      <w:r>
        <w:t>.</w:t>
      </w:r>
    </w:p>
    <w:p w:rsidR="00D87888" w:rsidRDefault="00D87888" w:rsidP="00D87888">
      <w:pPr>
        <w:ind w:left="360"/>
      </w:pPr>
    </w:p>
    <w:p w:rsidR="00D87888" w:rsidRPr="00D87888" w:rsidRDefault="00D87888" w:rsidP="00D87888">
      <w:pPr>
        <w:pStyle w:val="Cabealho2"/>
        <w:numPr>
          <w:ilvl w:val="1"/>
          <w:numId w:val="11"/>
        </w:numPr>
        <w:rPr>
          <w:i/>
          <w:color w:val="9D3511" w:themeColor="accent1" w:themeShade="BF"/>
        </w:rPr>
      </w:pPr>
      <w:bookmarkStart w:id="45" w:name="_Toc439667013"/>
      <w:proofErr w:type="spellStart"/>
      <w:r w:rsidRPr="00D87888">
        <w:rPr>
          <w:i/>
          <w:color w:val="9D3511" w:themeColor="accent1" w:themeShade="BF"/>
        </w:rPr>
        <w:t>Video</w:t>
      </w:r>
      <w:proofErr w:type="spellEnd"/>
      <w:r w:rsidRPr="00D87888">
        <w:rPr>
          <w:i/>
          <w:color w:val="9D3511" w:themeColor="accent1" w:themeShade="BF"/>
        </w:rPr>
        <w:t xml:space="preserve"> Gr</w:t>
      </w:r>
      <w:bookmarkEnd w:id="45"/>
    </w:p>
    <w:p w:rsidR="00D87888" w:rsidRPr="00D87888" w:rsidRDefault="00D87888" w:rsidP="00D87888">
      <w:pPr>
        <w:ind w:left="360"/>
      </w:pPr>
    </w:p>
    <w:p w:rsidR="00D87888" w:rsidRPr="00D87888" w:rsidRDefault="00D87888" w:rsidP="00D87888">
      <w:pPr>
        <w:ind w:left="360"/>
      </w:pPr>
      <w:r>
        <w:t>Importado do código das aulas práticas do laboratório 5.</w:t>
      </w:r>
    </w:p>
    <w:p w:rsidR="008B746E" w:rsidRPr="008B746E" w:rsidRDefault="008B746E" w:rsidP="008B746E">
      <w:pPr>
        <w:ind w:left="360"/>
      </w:pPr>
    </w:p>
    <w:p w:rsidR="008B746E" w:rsidRPr="008B746E" w:rsidRDefault="008B746E" w:rsidP="008B746E">
      <w:pPr>
        <w:ind w:left="360"/>
      </w:pPr>
    </w:p>
    <w:p w:rsidR="00D87888" w:rsidRDefault="00D87888">
      <w:pPr>
        <w:spacing w:after="200"/>
      </w:pPr>
      <w:r>
        <w:br w:type="page"/>
      </w:r>
    </w:p>
    <w:p w:rsidR="00CC6D6F" w:rsidRPr="00D87888" w:rsidRDefault="00B1755A" w:rsidP="00D87888">
      <w:pPr>
        <w:pStyle w:val="PargrafodaLista"/>
        <w:numPr>
          <w:ilvl w:val="1"/>
          <w:numId w:val="11"/>
        </w:num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</w:pPr>
      <w:r w:rsidRPr="00B1755A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9523BF2" wp14:editId="12D2A0D6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5760085" cy="6696783"/>
            <wp:effectExtent l="0" t="0" r="0" b="8890"/>
            <wp:wrapTight wrapText="bothSides">
              <wp:wrapPolygon edited="0">
                <wp:start x="0" y="0"/>
                <wp:lineTo x="0" y="21567"/>
                <wp:lineTo x="21502" y="21567"/>
                <wp:lineTo x="21502" y="0"/>
                <wp:lineTo x="0" y="0"/>
              </wp:wrapPolygon>
            </wp:wrapTight>
            <wp:docPr id="23" name="Imagem 23" descr="C:\Users\Bernardo\Desktop\proj\html\group__proj_ga3c04138a5bfe5d72780bb7e82a18e627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nardo\Desktop\proj\html\group__proj_ga3c04138a5bfe5d72780bb7e82a18e627_cgrap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87888"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  <w:t>Call</w:t>
      </w:r>
      <w:proofErr w:type="spellEnd"/>
      <w:r w:rsidR="00D87888"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  <w:t xml:space="preserve"> </w:t>
      </w:r>
      <w:proofErr w:type="spellStart"/>
      <w:r w:rsidR="00D87888">
        <w:rPr>
          <w:rFonts w:asciiTheme="majorHAnsi" w:hAnsiTheme="majorHAnsi"/>
          <w:b/>
          <w:color w:val="9D3511" w:themeColor="accent1" w:themeShade="BF"/>
          <w:spacing w:val="20"/>
          <w:sz w:val="24"/>
          <w:szCs w:val="24"/>
        </w:rPr>
        <w:t>Graph</w:t>
      </w:r>
      <w:proofErr w:type="spellEnd"/>
    </w:p>
    <w:p w:rsidR="00660428" w:rsidRDefault="00660428" w:rsidP="00660428">
      <w:pPr>
        <w:pStyle w:val="Cabealho2"/>
        <w:rPr>
          <w:color w:val="9D3511" w:themeColor="accent1" w:themeShade="BF"/>
        </w:rPr>
      </w:pPr>
    </w:p>
    <w:p w:rsidR="00D87888" w:rsidRDefault="00D87888">
      <w:pPr>
        <w:spacing w:after="200"/>
      </w:pPr>
      <w:r>
        <w:br w:type="page"/>
      </w:r>
    </w:p>
    <w:p w:rsidR="0035022A" w:rsidRDefault="00D87888" w:rsidP="00D87888">
      <w:pPr>
        <w:pStyle w:val="Cabealho1"/>
        <w:numPr>
          <w:ilvl w:val="0"/>
          <w:numId w:val="11"/>
        </w:numPr>
        <w:rPr>
          <w:color w:val="9D3511" w:themeColor="accent1" w:themeShade="BF"/>
        </w:rPr>
      </w:pPr>
      <w:bookmarkStart w:id="46" w:name="_Toc439667014"/>
      <w:r>
        <w:rPr>
          <w:color w:val="9D3511" w:themeColor="accent1" w:themeShade="BF"/>
        </w:rPr>
        <w:lastRenderedPageBreak/>
        <w:t>Detalhes da implementação</w:t>
      </w:r>
      <w:bookmarkEnd w:id="46"/>
    </w:p>
    <w:p w:rsidR="00797C80" w:rsidRDefault="00797C80">
      <w:pPr>
        <w:spacing w:after="200"/>
      </w:pPr>
    </w:p>
    <w:p w:rsidR="00797C80" w:rsidRDefault="00797C80" w:rsidP="00797C80">
      <w:pPr>
        <w:spacing w:after="200"/>
        <w:ind w:left="360"/>
      </w:pPr>
      <w:r>
        <w:t>O grupo utilizou código por camadas de modo a facilitar a utilização e escrita de funções mais complexas. É exemplo o módulo “</w:t>
      </w:r>
      <w:proofErr w:type="spellStart"/>
      <w:r>
        <w:t>font</w:t>
      </w:r>
      <w:proofErr w:type="spellEnd"/>
      <w:r>
        <w:t xml:space="preserve">”, que permite escrever texto de forma muito simples, apesar da complexidade que se encontra por detrás do código. A facilidade de criar menus e botões é mais uma prova da boa estrutura construída pelo grupo. </w:t>
      </w:r>
    </w:p>
    <w:p w:rsidR="00797C80" w:rsidRPr="00E96D79" w:rsidRDefault="00797C80" w:rsidP="00797C80">
      <w:pPr>
        <w:spacing w:after="200"/>
        <w:ind w:left="360"/>
      </w:pPr>
      <w:r>
        <w:t xml:space="preserve">O módulo </w:t>
      </w:r>
      <w:r w:rsidRPr="00797C80">
        <w:rPr>
          <w:i/>
        </w:rPr>
        <w:t>bitmap</w:t>
      </w:r>
      <w:r>
        <w:t xml:space="preserve">, apesar de ter sido inicialmente copiado (ver módulo </w:t>
      </w:r>
      <w:r w:rsidRPr="00797C80">
        <w:rPr>
          <w:i/>
        </w:rPr>
        <w:t>Bitmap</w:t>
      </w:r>
      <w:r w:rsidR="00E96D79">
        <w:t>) foi muito modificado de modo a adaptar-se às necessidades do grupo.</w:t>
      </w:r>
    </w:p>
    <w:p w:rsidR="00797C80" w:rsidRDefault="00797C80">
      <w:pPr>
        <w:spacing w:after="200"/>
      </w:pPr>
      <w:r>
        <w:br w:type="page"/>
      </w:r>
    </w:p>
    <w:p w:rsidR="00797C80" w:rsidRDefault="00797C80" w:rsidP="00797C80">
      <w:pPr>
        <w:pStyle w:val="Cabealho1"/>
        <w:numPr>
          <w:ilvl w:val="0"/>
          <w:numId w:val="11"/>
        </w:numPr>
        <w:rPr>
          <w:color w:val="9D3511" w:themeColor="accent1" w:themeShade="BF"/>
        </w:rPr>
      </w:pPr>
      <w:bookmarkStart w:id="47" w:name="_Toc439667015"/>
      <w:r>
        <w:rPr>
          <w:color w:val="9D3511" w:themeColor="accent1" w:themeShade="BF"/>
        </w:rPr>
        <w:lastRenderedPageBreak/>
        <w:t>Conclusões</w:t>
      </w:r>
      <w:bookmarkEnd w:id="47"/>
    </w:p>
    <w:p w:rsidR="00797C80" w:rsidRDefault="00797C80" w:rsidP="00797C80"/>
    <w:p w:rsidR="00797C80" w:rsidRDefault="00797C80" w:rsidP="00797C80">
      <w:pPr>
        <w:ind w:left="360"/>
      </w:pPr>
      <w:r>
        <w:t xml:space="preserve">O grupo sente que se esforçou e dedicou muitas horas a este projeto, contudo, a falta de informação em certos aspetos são menos oportunos. </w:t>
      </w:r>
    </w:p>
    <w:p w:rsidR="00797C80" w:rsidRDefault="00797C80" w:rsidP="00797C80">
      <w:pPr>
        <w:ind w:left="360"/>
      </w:pPr>
      <w:r>
        <w:t xml:space="preserve">O elemento Bernardo Belchior utilizou muito do seu tempo para a pesquisa acerca da chamada de funções em </w:t>
      </w:r>
      <w:proofErr w:type="spellStart"/>
      <w:r w:rsidRPr="00D87888">
        <w:rPr>
          <w:i/>
        </w:rPr>
        <w:t>assembly</w:t>
      </w:r>
      <w:proofErr w:type="spellEnd"/>
      <w:r>
        <w:t xml:space="preserve"> a partir de código em C. Por sua vez, o elemento Edgar Passos denotou muita dificuldade na implementação da porta de série que acabou por não ser finalizada.</w:t>
      </w:r>
    </w:p>
    <w:p w:rsidR="00797C80" w:rsidRDefault="00797C80" w:rsidP="00797C80">
      <w:pPr>
        <w:spacing w:after="200"/>
      </w:pPr>
      <w:r>
        <w:br w:type="page"/>
      </w:r>
    </w:p>
    <w:p w:rsidR="00797C80" w:rsidRDefault="00797C80" w:rsidP="00797C80">
      <w:pPr>
        <w:pStyle w:val="Cabealho1"/>
        <w:rPr>
          <w:color w:val="9D3511" w:themeColor="accent1" w:themeShade="BF"/>
        </w:rPr>
      </w:pPr>
      <w:bookmarkStart w:id="48" w:name="_Toc439667016"/>
      <w:r>
        <w:rPr>
          <w:color w:val="9D3511" w:themeColor="accent1" w:themeShade="BF"/>
        </w:rPr>
        <w:lastRenderedPageBreak/>
        <w:t>Apêndice</w:t>
      </w:r>
      <w:bookmarkEnd w:id="48"/>
    </w:p>
    <w:p w:rsidR="00797C80" w:rsidRDefault="00797C80" w:rsidP="00797C80"/>
    <w:p w:rsidR="00797C80" w:rsidRPr="00797C80" w:rsidRDefault="00797C80" w:rsidP="00797C80">
      <w:r>
        <w:t xml:space="preserve">Devido à utilização de imagens e da necessidade de utilizador caminhos consistentes, o programa inclui algumas diferenças em relação ao convencional </w:t>
      </w:r>
      <w:proofErr w:type="spellStart"/>
      <w:r w:rsidRPr="00797C80">
        <w:rPr>
          <w:i/>
        </w:rPr>
        <w:t>make</w:t>
      </w:r>
      <w:proofErr w:type="spellEnd"/>
      <w:r>
        <w:t xml:space="preserve">. </w:t>
      </w:r>
    </w:p>
    <w:p w:rsidR="00797C80" w:rsidRDefault="00797C80" w:rsidP="00797C80">
      <w:r>
        <w:t>Instruções de instalação:</w:t>
      </w:r>
    </w:p>
    <w:p w:rsidR="00797C80" w:rsidRDefault="00797C80" w:rsidP="00797C80">
      <w:pPr>
        <w:pStyle w:val="PargrafodaLista"/>
        <w:numPr>
          <w:ilvl w:val="0"/>
          <w:numId w:val="13"/>
        </w:numPr>
      </w:pPr>
      <w:r>
        <w:t>Entrar no diretório “scripts”</w:t>
      </w:r>
    </w:p>
    <w:p w:rsidR="00797C80" w:rsidRDefault="00797C80" w:rsidP="00797C80">
      <w:pPr>
        <w:pStyle w:val="PargrafodaLista"/>
        <w:numPr>
          <w:ilvl w:val="0"/>
          <w:numId w:val="13"/>
        </w:numPr>
      </w:pPr>
      <w:r>
        <w:t xml:space="preserve">Correr o </w:t>
      </w:r>
      <w:r w:rsidRPr="00797C80">
        <w:rPr>
          <w:i/>
        </w:rPr>
        <w:t>script</w:t>
      </w:r>
      <w:r>
        <w:t xml:space="preserve"> “install.sh”</w:t>
      </w:r>
    </w:p>
    <w:p w:rsidR="00797C80" w:rsidRPr="00797C80" w:rsidRDefault="00797C80" w:rsidP="00797C80">
      <w:pPr>
        <w:pStyle w:val="PargrafodaLista"/>
        <w:numPr>
          <w:ilvl w:val="0"/>
          <w:numId w:val="13"/>
        </w:numPr>
      </w:pPr>
      <w:r>
        <w:t xml:space="preserve">Correr o </w:t>
      </w:r>
      <w:r w:rsidRPr="00797C80">
        <w:rPr>
          <w:i/>
        </w:rPr>
        <w:t>script</w:t>
      </w:r>
      <w:r>
        <w:t xml:space="preserve"> “</w:t>
      </w:r>
      <w:r>
        <w:t>compile</w:t>
      </w:r>
      <w:r>
        <w:t>.sh”</w:t>
      </w:r>
    </w:p>
    <w:p w:rsidR="00797C80" w:rsidRPr="00797C80" w:rsidRDefault="00797C80" w:rsidP="00797C80">
      <w:pPr>
        <w:pStyle w:val="PargrafodaLista"/>
        <w:numPr>
          <w:ilvl w:val="0"/>
          <w:numId w:val="13"/>
        </w:numPr>
      </w:pPr>
      <w:r>
        <w:t xml:space="preserve">Correr o </w:t>
      </w:r>
      <w:r w:rsidRPr="00797C80">
        <w:rPr>
          <w:i/>
        </w:rPr>
        <w:t>script</w:t>
      </w:r>
      <w:r>
        <w:t xml:space="preserve"> “</w:t>
      </w:r>
      <w:r>
        <w:t>run</w:t>
      </w:r>
      <w:r>
        <w:t>.sh”</w:t>
      </w:r>
    </w:p>
    <w:p w:rsidR="00797C80" w:rsidRPr="00797C80" w:rsidRDefault="00797C80" w:rsidP="00797C80"/>
    <w:p w:rsidR="00797C80" w:rsidRPr="00D87888" w:rsidRDefault="00797C80" w:rsidP="00D87888">
      <w:pPr>
        <w:ind w:left="360"/>
      </w:pPr>
    </w:p>
    <w:sectPr w:rsidR="00797C80" w:rsidRPr="00D87888">
      <w:footerReference w:type="even" r:id="rId26"/>
      <w:footerReference w:type="default" r:id="rId27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1E7" w:rsidRDefault="004E31E7">
      <w:pPr>
        <w:spacing w:after="0" w:line="240" w:lineRule="auto"/>
      </w:pPr>
      <w:r>
        <w:separator/>
      </w:r>
    </w:p>
  </w:endnote>
  <w:endnote w:type="continuationSeparator" w:id="0">
    <w:p w:rsidR="004E31E7" w:rsidRDefault="004E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3A" w:rsidRDefault="004E31E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6443A" w:rsidRDefault="004E31E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Space</w:t>
                              </w:r>
                              <w:proofErr w:type="spellEnd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Invaders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4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04/01/2016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46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36443A" w:rsidRDefault="004E31E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Space</w:t>
                        </w:r>
                        <w:proofErr w:type="spellEnd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Invaders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4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04/01/2016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A72DC2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6443A" w:rsidRDefault="004E31E7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102A4" w:rsidRPr="009102A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47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36443A" w:rsidRDefault="004E31E7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102A4" w:rsidRPr="009102A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3A" w:rsidRDefault="004E31E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6443A" w:rsidRDefault="004E31E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Space</w:t>
                              </w:r>
                              <w:proofErr w:type="spellEnd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Invaders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4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110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04/01/2016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48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36443A" w:rsidRDefault="004E31E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Space</w:t>
                        </w:r>
                        <w:proofErr w:type="spellEnd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Invaders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4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110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04/01/2016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993B2E7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6443A" w:rsidRDefault="004E31E7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102A4" w:rsidRPr="009102A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49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36443A" w:rsidRDefault="004E31E7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102A4" w:rsidRPr="009102A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6443A" w:rsidRDefault="0036443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1E7" w:rsidRDefault="004E31E7">
      <w:pPr>
        <w:spacing w:after="0" w:line="240" w:lineRule="auto"/>
      </w:pPr>
      <w:r>
        <w:separator/>
      </w:r>
    </w:p>
  </w:footnote>
  <w:footnote w:type="continuationSeparator" w:id="0">
    <w:p w:rsidR="004E31E7" w:rsidRDefault="004E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AC957C5"/>
    <w:multiLevelType w:val="multilevel"/>
    <w:tmpl w:val="9D16F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77ED1E9C"/>
    <w:multiLevelType w:val="hybridMultilevel"/>
    <w:tmpl w:val="1FF69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5AA1"/>
    <w:multiLevelType w:val="hybridMultilevel"/>
    <w:tmpl w:val="1654EB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B1"/>
    <w:rsid w:val="00133457"/>
    <w:rsid w:val="00153218"/>
    <w:rsid w:val="002C51F6"/>
    <w:rsid w:val="002D6688"/>
    <w:rsid w:val="0035022A"/>
    <w:rsid w:val="0036443A"/>
    <w:rsid w:val="003A617C"/>
    <w:rsid w:val="004074F4"/>
    <w:rsid w:val="004C0944"/>
    <w:rsid w:val="004E1F63"/>
    <w:rsid w:val="004E31E7"/>
    <w:rsid w:val="00660428"/>
    <w:rsid w:val="007405A6"/>
    <w:rsid w:val="007456D3"/>
    <w:rsid w:val="00797C80"/>
    <w:rsid w:val="007C5FF8"/>
    <w:rsid w:val="008B746E"/>
    <w:rsid w:val="008C6ACD"/>
    <w:rsid w:val="009102A4"/>
    <w:rsid w:val="00922FEC"/>
    <w:rsid w:val="009E3A28"/>
    <w:rsid w:val="00AA0311"/>
    <w:rsid w:val="00AD32B5"/>
    <w:rsid w:val="00AE25D9"/>
    <w:rsid w:val="00B15CE3"/>
    <w:rsid w:val="00B1755A"/>
    <w:rsid w:val="00B703D4"/>
    <w:rsid w:val="00CC6D6F"/>
    <w:rsid w:val="00D87888"/>
    <w:rsid w:val="00DD54B8"/>
    <w:rsid w:val="00E96D79"/>
    <w:rsid w:val="00F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A66155-FB84-4D69-82F1-47B0AA25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8C6ACD"/>
    <w:pPr>
      <w:ind w:left="720"/>
      <w:contextualSpacing/>
    </w:pPr>
  </w:style>
  <w:style w:type="table" w:styleId="TabelaSimples5">
    <w:name w:val="Plain Table 5"/>
    <w:basedOn w:val="Tabelanormal"/>
    <w:uiPriority w:val="45"/>
    <w:rsid w:val="00CC6D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AD32B5"/>
    <w:rPr>
      <w:color w:val="CC9900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D32B5"/>
    <w:rPr>
      <w:color w:val="96A9A9" w:themeColor="followed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5FF8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color w:val="9D3511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difusal.blogspot.pt/2014/09/minixtutorial-8-loading-bmp-image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forums.fedoraforum.org/showthread.php?t=17138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3A4A6A1AC74F40A2A0241B519683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224D9E-289C-429A-81FE-2833A9CE142F}"/>
      </w:docPartPr>
      <w:docPartBody>
        <w:p w:rsidR="00000000" w:rsidRDefault="00915234">
          <w:pPr>
            <w:pStyle w:val="4A3A4A6A1AC74F40A2A0241B5196837A"/>
          </w:pPr>
          <w:r>
            <w:t>[Escreva o título do documento]</w:t>
          </w:r>
        </w:p>
      </w:docPartBody>
    </w:docPart>
    <w:docPart>
      <w:docPartPr>
        <w:name w:val="6924F803B0A04200A3F6C3267910F1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65EA9-34EE-4C15-B242-65F35514412F}"/>
      </w:docPartPr>
      <w:docPartBody>
        <w:p w:rsidR="00000000" w:rsidRDefault="00915234">
          <w:pPr>
            <w:pStyle w:val="6924F803B0A04200A3F6C3267910F12D"/>
          </w:pPr>
          <w:r>
            <w:t>[Escreva o subtítulo do documento]</w:t>
          </w:r>
        </w:p>
      </w:docPartBody>
    </w:docPart>
    <w:docPart>
      <w:docPartPr>
        <w:name w:val="D2DE099566FE4F18A2EA77D5FF0B5F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24A7-ADF5-491B-9C03-FB45E53610FC}"/>
      </w:docPartPr>
      <w:docPartBody>
        <w:p w:rsidR="00000000" w:rsidRDefault="00915234">
          <w:pPr>
            <w:pStyle w:val="D2DE099566FE4F18A2EA77D5FF0B5FB0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42C593AE6AD14AEDB1EA76BF30755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CF2B5-881B-4A7C-99A6-345E5AE518E4}"/>
      </w:docPartPr>
      <w:docPartBody>
        <w:p w:rsidR="00000000" w:rsidRDefault="00915234">
          <w:pPr>
            <w:pStyle w:val="42C593AE6AD14AEDB1EA76BF30755308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34"/>
    <w:rsid w:val="0091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3A4A6A1AC74F40A2A0241B5196837A">
    <w:name w:val="4A3A4A6A1AC74F40A2A0241B5196837A"/>
  </w:style>
  <w:style w:type="paragraph" w:customStyle="1" w:styleId="6924F803B0A04200A3F6C3267910F12D">
    <w:name w:val="6924F803B0A04200A3F6C3267910F12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D2DE099566FE4F18A2EA77D5FF0B5FB0">
    <w:name w:val="D2DE099566FE4F18A2EA77D5FF0B5FB0"/>
  </w:style>
  <w:style w:type="paragraph" w:customStyle="1" w:styleId="42C593AE6AD14AEDB1EA76BF30755308">
    <w:name w:val="42C593AE6AD14AEDB1EA76BF30755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2016-01-04T00:00:00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98D047A-E531-467B-8C64-4BBFFF27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</Template>
  <TotalTime>391</TotalTime>
  <Pages>26</Pages>
  <Words>2553</Words>
  <Characters>13790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Invaders</vt:lpstr>
      <vt:lpstr/>
    </vt:vector>
  </TitlesOfParts>
  <Company>LCOM1516-T6G12</Company>
  <LinksUpToDate>false</LinksUpToDate>
  <CharactersWithSpaces>16311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Laboratório de Computadores - 2015/2016</dc:subject>
  <dc:creator>Bernardo Belchior</dc:creator>
  <cp:keywords/>
  <dc:description/>
  <cp:lastModifiedBy>Bernardo Belchior</cp:lastModifiedBy>
  <cp:revision>20</cp:revision>
  <dcterms:created xsi:type="dcterms:W3CDTF">2016-01-04T04:02:00Z</dcterms:created>
  <dcterms:modified xsi:type="dcterms:W3CDTF">2016-01-04T10:33:00Z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